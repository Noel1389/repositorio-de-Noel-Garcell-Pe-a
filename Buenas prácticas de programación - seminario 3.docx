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FD1E" w14:textId="77777777" w:rsidR="00E76DEF" w:rsidRDefault="00E76DEF">
      <w:pPr>
        <w:rPr>
          <w:rFonts w:ascii="Museo Sans 900" w:hAnsi="Museo Sans 900"/>
          <w:color w:val="212D57"/>
          <w:sz w:val="40"/>
          <w:szCs w:val="40"/>
        </w:rPr>
      </w:pPr>
    </w:p>
    <w:p w14:paraId="44A61E72" w14:textId="77777777" w:rsidR="00E76DEF" w:rsidRDefault="00E76DEF">
      <w:pPr>
        <w:pStyle w:val="TITULO"/>
      </w:pPr>
    </w:p>
    <w:p w14:paraId="33EADE3F" w14:textId="77777777" w:rsidR="00E76DEF" w:rsidRDefault="00E76DEF">
      <w:pPr>
        <w:pStyle w:val="TITULO"/>
      </w:pPr>
    </w:p>
    <w:p w14:paraId="545CE0C4" w14:textId="77777777" w:rsidR="00E76DEF" w:rsidRDefault="00E76DEF">
      <w:pPr>
        <w:pStyle w:val="TITULO"/>
      </w:pPr>
    </w:p>
    <w:p w14:paraId="0A279CCB" w14:textId="77777777" w:rsidR="00E76DEF" w:rsidRDefault="00E76DEF">
      <w:pPr>
        <w:pStyle w:val="TITULO"/>
      </w:pPr>
    </w:p>
    <w:p w14:paraId="2CB6C634" w14:textId="77777777" w:rsidR="00E76DEF" w:rsidRDefault="00E76DEF">
      <w:pPr>
        <w:pStyle w:val="TITULO"/>
      </w:pPr>
    </w:p>
    <w:p w14:paraId="35D846B2" w14:textId="2519B753" w:rsidR="00765899" w:rsidRPr="00765899" w:rsidRDefault="00F4028B" w:rsidP="00765899">
      <w:pPr>
        <w:rPr>
          <w:rFonts w:ascii="Museo Sans 900" w:hAnsi="Museo Sans 900"/>
          <w:color w:val="212D57"/>
          <w:sz w:val="36"/>
          <w:szCs w:val="36"/>
        </w:rPr>
      </w:pPr>
      <w:r>
        <w:rPr>
          <w:sz w:val="36"/>
          <w:szCs w:val="36"/>
        </w:rPr>
        <w:t>TITULO</w:t>
      </w:r>
      <w:r w:rsidR="00765899">
        <w:rPr>
          <w:sz w:val="36"/>
          <w:szCs w:val="36"/>
        </w:rPr>
        <w:t xml:space="preserve">: </w:t>
      </w:r>
      <w:r w:rsidR="00897987">
        <w:rPr>
          <w:rFonts w:ascii="Museo Sans 900" w:hAnsi="Museo Sans 900"/>
          <w:color w:val="212D57"/>
          <w:sz w:val="36"/>
          <w:szCs w:val="36"/>
        </w:rPr>
        <w:t>SCRUM</w:t>
      </w:r>
    </w:p>
    <w:p w14:paraId="7ADE840A" w14:textId="451CF10E" w:rsidR="00E76DEF" w:rsidRPr="00765899" w:rsidRDefault="00E76DEF">
      <w:pPr>
        <w:pStyle w:val="TITULOTESIS"/>
        <w:spacing w:after="0" w:line="276" w:lineRule="auto"/>
        <w:rPr>
          <w:sz w:val="36"/>
          <w:szCs w:val="36"/>
        </w:rPr>
      </w:pPr>
    </w:p>
    <w:p w14:paraId="457C7AF4" w14:textId="77777777" w:rsidR="00E76DEF" w:rsidRDefault="00E76DEF">
      <w:pPr>
        <w:pStyle w:val="TITULOTESIS"/>
        <w:spacing w:after="0"/>
        <w:rPr>
          <w:rFonts w:ascii="Museo Sans 300" w:hAnsi="Museo Sans 300"/>
          <w:szCs w:val="32"/>
        </w:rPr>
      </w:pPr>
    </w:p>
    <w:p w14:paraId="5385BE47" w14:textId="357FC4E7" w:rsidR="00297B9B" w:rsidRDefault="00586E4A">
      <w:pPr>
        <w:spacing w:after="0" w:line="276" w:lineRule="auto"/>
        <w:rPr>
          <w:rFonts w:ascii="Museo Sans 300" w:hAnsi="Museo Sans 300"/>
          <w:color w:val="212D57"/>
          <w:sz w:val="32"/>
          <w:szCs w:val="32"/>
        </w:rPr>
      </w:pPr>
      <w:r>
        <w:rPr>
          <w:rFonts w:ascii="Museo Sans 300" w:hAnsi="Museo Sans 300"/>
          <w:color w:val="212D57"/>
          <w:sz w:val="32"/>
          <w:szCs w:val="32"/>
        </w:rPr>
        <w:t>SEMINARIO</w:t>
      </w:r>
      <w:r w:rsidR="007D6472">
        <w:rPr>
          <w:rFonts w:ascii="Museo Sans 300" w:hAnsi="Museo Sans 300"/>
          <w:color w:val="212D57"/>
          <w:sz w:val="32"/>
          <w:szCs w:val="32"/>
        </w:rPr>
        <w:t xml:space="preserve"> DE </w:t>
      </w:r>
      <w:r w:rsidR="006426E9">
        <w:rPr>
          <w:rFonts w:ascii="Museo Sans 300" w:hAnsi="Museo Sans 300"/>
          <w:color w:val="212D57"/>
          <w:sz w:val="32"/>
          <w:szCs w:val="32"/>
        </w:rPr>
        <w:t>BUENAS PÁCTICAS DE PROGRAMACIÓN</w:t>
      </w:r>
    </w:p>
    <w:p w14:paraId="4CE18940" w14:textId="36D41596" w:rsidR="00E76DEF" w:rsidRDefault="00123BBE">
      <w:pPr>
        <w:spacing w:after="0" w:line="276" w:lineRule="auto"/>
        <w:rPr>
          <w:rFonts w:ascii="Museo Sans 300" w:hAnsi="Museo Sans 300"/>
          <w:color w:val="212D57"/>
          <w:sz w:val="32"/>
          <w:szCs w:val="32"/>
        </w:rPr>
      </w:pPr>
      <w:r>
        <w:rPr>
          <w:rFonts w:ascii="Museo Sans 300" w:hAnsi="Museo Sans 300"/>
          <w:color w:val="212D57"/>
          <w:sz w:val="32"/>
          <w:szCs w:val="32"/>
        </w:rPr>
        <w:t>&lt;AÑO</w:t>
      </w:r>
      <w:r w:rsidR="0063272A">
        <w:rPr>
          <w:rFonts w:ascii="Museo Sans 300" w:hAnsi="Museo Sans 300"/>
          <w:color w:val="212D57"/>
          <w:sz w:val="32"/>
          <w:szCs w:val="32"/>
        </w:rPr>
        <w:t xml:space="preserve"> </w:t>
      </w:r>
      <w:r w:rsidR="006426E9">
        <w:rPr>
          <w:rFonts w:ascii="Museo Sans 300" w:hAnsi="Museo Sans 300"/>
          <w:color w:val="212D57"/>
          <w:sz w:val="32"/>
          <w:szCs w:val="32"/>
        </w:rPr>
        <w:t>2024</w:t>
      </w:r>
      <w:r>
        <w:rPr>
          <w:rFonts w:ascii="Museo Sans 300" w:hAnsi="Museo Sans 300"/>
          <w:color w:val="212D57"/>
          <w:sz w:val="32"/>
          <w:szCs w:val="32"/>
        </w:rPr>
        <w:t>&gt;</w:t>
      </w:r>
    </w:p>
    <w:p w14:paraId="035B45D4" w14:textId="77777777" w:rsidR="00E76DEF" w:rsidRDefault="00E76DEF">
      <w:pPr>
        <w:spacing w:line="240" w:lineRule="auto"/>
        <w:rPr>
          <w:rFonts w:ascii="Museo Sans 300" w:hAnsi="Museo Sans 300"/>
          <w:sz w:val="32"/>
          <w:szCs w:val="32"/>
        </w:rPr>
      </w:pPr>
    </w:p>
    <w:p w14:paraId="5F9286DE" w14:textId="77777777" w:rsidR="00E76DEF" w:rsidRDefault="00E76DEF">
      <w:pPr>
        <w:spacing w:line="240" w:lineRule="auto"/>
        <w:rPr>
          <w:rFonts w:ascii="Museo Sans 300" w:hAnsi="Museo Sans 300"/>
          <w:sz w:val="32"/>
          <w:szCs w:val="32"/>
        </w:rPr>
      </w:pPr>
    </w:p>
    <w:p w14:paraId="134CDCFA" w14:textId="77777777" w:rsidR="00E76DEF" w:rsidRDefault="00E76DEF">
      <w:pPr>
        <w:spacing w:line="240" w:lineRule="auto"/>
        <w:rPr>
          <w:rFonts w:ascii="Museo Sans 300" w:hAnsi="Museo Sans 300"/>
          <w:sz w:val="32"/>
          <w:szCs w:val="32"/>
        </w:rPr>
      </w:pPr>
    </w:p>
    <w:p w14:paraId="24FFFB7B" w14:textId="77777777" w:rsidR="00034E80" w:rsidRDefault="00123BBE" w:rsidP="00034E80">
      <w:pPr>
        <w:pStyle w:val="AUTORES"/>
        <w:spacing w:after="0" w:line="276" w:lineRule="auto"/>
      </w:pPr>
      <w:r>
        <w:t xml:space="preserve">Autor(es): </w:t>
      </w:r>
      <w:r w:rsidR="00034E80">
        <w:t xml:space="preserve">Noel Garcell Peña </w:t>
      </w:r>
    </w:p>
    <w:p w14:paraId="0B5F6219" w14:textId="5263CE6D" w:rsidR="00034E80" w:rsidRDefault="00034E80" w:rsidP="00034E80">
      <w:pPr>
        <w:pStyle w:val="AUTORES"/>
        <w:spacing w:after="0" w:line="276" w:lineRule="auto"/>
      </w:pPr>
      <w:r>
        <w:t xml:space="preserve">     </w:t>
      </w:r>
      <w:r w:rsidR="005415CF">
        <w:t xml:space="preserve">           </w:t>
      </w:r>
      <w:r>
        <w:t xml:space="preserve"> Arianna de la Caridad Boza Chávez</w:t>
      </w:r>
    </w:p>
    <w:p w14:paraId="00A6A0EF" w14:textId="65430656" w:rsidR="00E76DEF" w:rsidRDefault="00034E80" w:rsidP="00034E80">
      <w:pPr>
        <w:pStyle w:val="AUTORES"/>
        <w:spacing w:after="0" w:line="276" w:lineRule="auto"/>
      </w:pPr>
      <w:r>
        <w:tab/>
        <w:t xml:space="preserve">      Frank Arzuaga</w:t>
      </w:r>
    </w:p>
    <w:p w14:paraId="6AE5DB57" w14:textId="77777777" w:rsidR="0054536A" w:rsidRDefault="0054536A" w:rsidP="0054536A">
      <w:pPr>
        <w:pStyle w:val="AUTORES"/>
        <w:spacing w:after="0" w:line="276" w:lineRule="auto"/>
        <w:ind w:firstLine="708"/>
      </w:pPr>
      <w:r>
        <w:t xml:space="preserve">      </w:t>
      </w:r>
      <w:r w:rsidRPr="0054536A">
        <w:t>Yohan Manuel Guethón Borrero</w:t>
      </w:r>
    </w:p>
    <w:p w14:paraId="2FDD1498" w14:textId="3B5D37AE" w:rsidR="0054536A" w:rsidRDefault="0054536A" w:rsidP="0054536A">
      <w:pPr>
        <w:pStyle w:val="AUTORES"/>
        <w:spacing w:after="0" w:line="276" w:lineRule="auto"/>
        <w:ind w:firstLine="708"/>
      </w:pPr>
      <w:r>
        <w:t xml:space="preserve">      </w:t>
      </w:r>
      <w:r w:rsidRPr="0054536A">
        <w:t>Ismael Tamayo Leyva</w:t>
      </w:r>
    </w:p>
    <w:p w14:paraId="13789039" w14:textId="77777777" w:rsidR="00E76DEF" w:rsidRDefault="00123BBE">
      <w:pPr>
        <w:pStyle w:val="AUTORES"/>
        <w:spacing w:after="0" w:line="276" w:lineRule="auto"/>
      </w:pPr>
      <w:r>
        <w:tab/>
      </w:r>
    </w:p>
    <w:p w14:paraId="1341924F" w14:textId="77777777" w:rsidR="00E76DEF" w:rsidRDefault="00E76DEF">
      <w:pPr>
        <w:pStyle w:val="AUTORES"/>
        <w:spacing w:after="0" w:line="276" w:lineRule="auto"/>
      </w:pPr>
    </w:p>
    <w:p w14:paraId="55969722" w14:textId="77777777" w:rsidR="00E76DEF" w:rsidRDefault="00E76DEF">
      <w:pPr>
        <w:pStyle w:val="AUTORES"/>
        <w:spacing w:after="0" w:line="276" w:lineRule="auto"/>
      </w:pPr>
    </w:p>
    <w:p w14:paraId="0D30DEEA" w14:textId="77777777" w:rsidR="00E76DEF" w:rsidRDefault="00E76DEF">
      <w:pPr>
        <w:pStyle w:val="AUTORES"/>
        <w:spacing w:after="0" w:line="276" w:lineRule="auto"/>
      </w:pPr>
    </w:p>
    <w:p w14:paraId="26E473DA" w14:textId="77777777" w:rsidR="00E76DEF" w:rsidRDefault="00E76DEF">
      <w:pPr>
        <w:pStyle w:val="AUTORES"/>
        <w:spacing w:after="0" w:line="276" w:lineRule="auto"/>
      </w:pPr>
    </w:p>
    <w:p w14:paraId="38AF6891" w14:textId="3997BABB" w:rsidR="00E76DEF" w:rsidRPr="008B42F3" w:rsidRDefault="00123BBE" w:rsidP="008B42F3">
      <w:pPr>
        <w:pStyle w:val="FECHA"/>
        <w:rPr>
          <w:sz w:val="18"/>
          <w:szCs w:val="18"/>
        </w:rPr>
        <w:sectPr w:rsidR="00E76DEF" w:rsidRPr="008B42F3" w:rsidSect="0037452B">
          <w:footerReference w:type="default" r:id="rId9"/>
          <w:headerReference w:type="first" r:id="rId10"/>
          <w:footerReference w:type="first" r:id="rId11"/>
          <w:pgSz w:w="12240" w:h="15840"/>
          <w:pgMar w:top="2540" w:right="1871" w:bottom="1418" w:left="2198" w:header="709" w:footer="709" w:gutter="0"/>
          <w:cols w:space="708"/>
          <w:titlePg/>
          <w:docGrid w:linePitch="360"/>
        </w:sectPr>
      </w:pPr>
      <w:r>
        <w:rPr>
          <w:sz w:val="18"/>
          <w:szCs w:val="18"/>
        </w:rPr>
        <w:t>HOLGUÍN &lt;&lt;202</w:t>
      </w:r>
      <w:r w:rsidR="0063272A">
        <w:rPr>
          <w:sz w:val="18"/>
          <w:szCs w:val="18"/>
        </w:rPr>
        <w:t>4</w:t>
      </w:r>
    </w:p>
    <w:p w14:paraId="533C451B" w14:textId="77777777" w:rsidR="00E76DEF" w:rsidRDefault="00E76DEF">
      <w:pPr>
        <w:spacing w:after="0" w:line="240" w:lineRule="auto"/>
        <w:rPr>
          <w:rFonts w:ascii="Arial" w:hAnsi="Arial"/>
          <w:sz w:val="24"/>
          <w:szCs w:val="20"/>
        </w:rPr>
        <w:sectPr w:rsidR="00E76DEF" w:rsidSect="0037452B">
          <w:footerReference w:type="default" r:id="rId12"/>
          <w:type w:val="continuous"/>
          <w:pgSz w:w="12240" w:h="15840"/>
          <w:pgMar w:top="1418" w:right="1418" w:bottom="1418" w:left="1701" w:header="709" w:footer="709" w:gutter="0"/>
          <w:pgNumType w:start="1"/>
          <w:cols w:space="708"/>
          <w:docGrid w:linePitch="360"/>
        </w:sectPr>
      </w:pPr>
    </w:p>
    <w:sdt>
      <w:sdtPr>
        <w:rPr>
          <w:rFonts w:ascii="Calibri" w:eastAsia="Calibri" w:hAnsi="Calibri" w:cs="Times New Roman"/>
          <w:color w:val="auto"/>
          <w:sz w:val="22"/>
          <w:szCs w:val="22"/>
          <w:lang w:val="es-MX" w:eastAsia="en-US"/>
        </w:rPr>
        <w:id w:val="303128587"/>
        <w:docPartObj>
          <w:docPartGallery w:val="Table of Contents"/>
          <w:docPartUnique/>
        </w:docPartObj>
      </w:sdtPr>
      <w:sdtEndPr>
        <w:rPr>
          <w:b/>
          <w:bCs/>
        </w:rPr>
      </w:sdtEndPr>
      <w:sdtContent>
        <w:p w14:paraId="05BCA4AA" w14:textId="13AA57F9" w:rsidR="00C326CB" w:rsidRDefault="00C326CB">
          <w:pPr>
            <w:pStyle w:val="TtuloTDC"/>
          </w:pPr>
          <w:r>
            <w:t xml:space="preserve">Índice: </w:t>
          </w:r>
        </w:p>
        <w:p w14:paraId="4F564DA1" w14:textId="2B5E453E" w:rsidR="00FB2FEC" w:rsidRDefault="00C326CB">
          <w:pPr>
            <w:pStyle w:val="TDC1"/>
            <w:tabs>
              <w:tab w:val="right" w:leader="dot" w:pos="9111"/>
            </w:tabs>
            <w:rPr>
              <w:rFonts w:asciiTheme="minorHAnsi" w:eastAsiaTheme="minorEastAsia" w:hAnsiTheme="minorHAnsi" w:cstheme="minorBidi"/>
              <w:noProof/>
              <w:kern w:val="2"/>
              <w:lang w:val="es-ES" w:eastAsia="es-ES"/>
              <w14:ligatures w14:val="standardContextual"/>
            </w:rPr>
          </w:pPr>
          <w:r>
            <w:fldChar w:fldCharType="begin"/>
          </w:r>
          <w:r>
            <w:instrText xml:space="preserve"> TOC \o "1-3" \h \z \u </w:instrText>
          </w:r>
          <w:r>
            <w:fldChar w:fldCharType="separate"/>
          </w:r>
          <w:hyperlink w:anchor="_Toc161410709" w:history="1">
            <w:r w:rsidR="00FB2FEC" w:rsidRPr="0010548F">
              <w:rPr>
                <w:rStyle w:val="Hipervnculo"/>
                <w:noProof/>
              </w:rPr>
              <w:t>Introducción:</w:t>
            </w:r>
            <w:r w:rsidR="00FB2FEC">
              <w:rPr>
                <w:noProof/>
                <w:webHidden/>
              </w:rPr>
              <w:tab/>
            </w:r>
            <w:r w:rsidR="00FB2FEC">
              <w:rPr>
                <w:noProof/>
                <w:webHidden/>
              </w:rPr>
              <w:fldChar w:fldCharType="begin"/>
            </w:r>
            <w:r w:rsidR="00FB2FEC">
              <w:rPr>
                <w:noProof/>
                <w:webHidden/>
              </w:rPr>
              <w:instrText xml:space="preserve"> PAGEREF _Toc161410709 \h </w:instrText>
            </w:r>
            <w:r w:rsidR="00FB2FEC">
              <w:rPr>
                <w:noProof/>
                <w:webHidden/>
              </w:rPr>
            </w:r>
            <w:r w:rsidR="00FB2FEC">
              <w:rPr>
                <w:noProof/>
                <w:webHidden/>
              </w:rPr>
              <w:fldChar w:fldCharType="separate"/>
            </w:r>
            <w:r w:rsidR="00FB2FEC">
              <w:rPr>
                <w:noProof/>
                <w:webHidden/>
              </w:rPr>
              <w:t>3</w:t>
            </w:r>
            <w:r w:rsidR="00FB2FEC">
              <w:rPr>
                <w:noProof/>
                <w:webHidden/>
              </w:rPr>
              <w:fldChar w:fldCharType="end"/>
            </w:r>
          </w:hyperlink>
        </w:p>
        <w:p w14:paraId="3CECEE15" w14:textId="12ACED72" w:rsidR="00FB2FEC" w:rsidRDefault="00000000">
          <w:pPr>
            <w:pStyle w:val="TDC1"/>
            <w:tabs>
              <w:tab w:val="right" w:leader="dot" w:pos="9111"/>
            </w:tabs>
            <w:rPr>
              <w:rFonts w:asciiTheme="minorHAnsi" w:eastAsiaTheme="minorEastAsia" w:hAnsiTheme="minorHAnsi" w:cstheme="minorBidi"/>
              <w:noProof/>
              <w:kern w:val="2"/>
              <w:lang w:val="es-ES" w:eastAsia="es-ES"/>
              <w14:ligatures w14:val="standardContextual"/>
            </w:rPr>
          </w:pPr>
          <w:hyperlink w:anchor="_Toc161410710" w:history="1">
            <w:r w:rsidR="00FB2FEC" w:rsidRPr="0010548F">
              <w:rPr>
                <w:rStyle w:val="Hipervnculo"/>
                <w:noProof/>
              </w:rPr>
              <w:t>Desarrollo:</w:t>
            </w:r>
            <w:r w:rsidR="00FB2FEC">
              <w:rPr>
                <w:noProof/>
                <w:webHidden/>
              </w:rPr>
              <w:tab/>
            </w:r>
            <w:r w:rsidR="00FB2FEC">
              <w:rPr>
                <w:noProof/>
                <w:webHidden/>
              </w:rPr>
              <w:fldChar w:fldCharType="begin"/>
            </w:r>
            <w:r w:rsidR="00FB2FEC">
              <w:rPr>
                <w:noProof/>
                <w:webHidden/>
              </w:rPr>
              <w:instrText xml:space="preserve"> PAGEREF _Toc161410710 \h </w:instrText>
            </w:r>
            <w:r w:rsidR="00FB2FEC">
              <w:rPr>
                <w:noProof/>
                <w:webHidden/>
              </w:rPr>
            </w:r>
            <w:r w:rsidR="00FB2FEC">
              <w:rPr>
                <w:noProof/>
                <w:webHidden/>
              </w:rPr>
              <w:fldChar w:fldCharType="separate"/>
            </w:r>
            <w:r w:rsidR="00FB2FEC">
              <w:rPr>
                <w:noProof/>
                <w:webHidden/>
              </w:rPr>
              <w:t>4</w:t>
            </w:r>
            <w:r w:rsidR="00FB2FEC">
              <w:rPr>
                <w:noProof/>
                <w:webHidden/>
              </w:rPr>
              <w:fldChar w:fldCharType="end"/>
            </w:r>
          </w:hyperlink>
        </w:p>
        <w:p w14:paraId="6876783D" w14:textId="3D3F57A8" w:rsidR="00FB2FEC" w:rsidRDefault="00000000">
          <w:pPr>
            <w:pStyle w:val="TDC2"/>
            <w:tabs>
              <w:tab w:val="right" w:leader="dot" w:pos="9111"/>
            </w:tabs>
            <w:rPr>
              <w:rFonts w:asciiTheme="minorHAnsi" w:eastAsiaTheme="minorEastAsia" w:hAnsiTheme="minorHAnsi" w:cstheme="minorBidi"/>
              <w:noProof/>
              <w:kern w:val="2"/>
              <w:lang w:val="es-ES" w:eastAsia="es-ES"/>
              <w14:ligatures w14:val="standardContextual"/>
            </w:rPr>
          </w:pPr>
          <w:hyperlink w:anchor="_Toc161410711" w:history="1">
            <w:r w:rsidR="00FB2FEC" w:rsidRPr="0010548F">
              <w:rPr>
                <w:rStyle w:val="Hipervnculo"/>
                <w:noProof/>
                <w:lang w:val="es-ES"/>
              </w:rPr>
              <w:t>Origen y fundamentos de Scrum</w:t>
            </w:r>
            <w:r w:rsidR="00FB2FEC">
              <w:rPr>
                <w:noProof/>
                <w:webHidden/>
              </w:rPr>
              <w:tab/>
            </w:r>
            <w:r w:rsidR="00FB2FEC">
              <w:rPr>
                <w:noProof/>
                <w:webHidden/>
              </w:rPr>
              <w:fldChar w:fldCharType="begin"/>
            </w:r>
            <w:r w:rsidR="00FB2FEC">
              <w:rPr>
                <w:noProof/>
                <w:webHidden/>
              </w:rPr>
              <w:instrText xml:space="preserve"> PAGEREF _Toc161410711 \h </w:instrText>
            </w:r>
            <w:r w:rsidR="00FB2FEC">
              <w:rPr>
                <w:noProof/>
                <w:webHidden/>
              </w:rPr>
            </w:r>
            <w:r w:rsidR="00FB2FEC">
              <w:rPr>
                <w:noProof/>
                <w:webHidden/>
              </w:rPr>
              <w:fldChar w:fldCharType="separate"/>
            </w:r>
            <w:r w:rsidR="00FB2FEC">
              <w:rPr>
                <w:noProof/>
                <w:webHidden/>
              </w:rPr>
              <w:t>4</w:t>
            </w:r>
            <w:r w:rsidR="00FB2FEC">
              <w:rPr>
                <w:noProof/>
                <w:webHidden/>
              </w:rPr>
              <w:fldChar w:fldCharType="end"/>
            </w:r>
          </w:hyperlink>
        </w:p>
        <w:p w14:paraId="23EFA97C" w14:textId="4015B0BD" w:rsidR="00FB2FEC" w:rsidRDefault="00000000">
          <w:pPr>
            <w:pStyle w:val="TDC2"/>
            <w:tabs>
              <w:tab w:val="right" w:leader="dot" w:pos="9111"/>
            </w:tabs>
            <w:rPr>
              <w:rFonts w:asciiTheme="minorHAnsi" w:eastAsiaTheme="minorEastAsia" w:hAnsiTheme="minorHAnsi" w:cstheme="minorBidi"/>
              <w:noProof/>
              <w:kern w:val="2"/>
              <w:lang w:val="es-ES" w:eastAsia="es-ES"/>
              <w14:ligatures w14:val="standardContextual"/>
            </w:rPr>
          </w:pPr>
          <w:hyperlink w:anchor="_Toc161410712" w:history="1">
            <w:r w:rsidR="00FB2FEC" w:rsidRPr="0010548F">
              <w:rPr>
                <w:rStyle w:val="Hipervnculo"/>
                <w:noProof/>
              </w:rPr>
              <w:t>Roles en Scrum</w:t>
            </w:r>
            <w:r w:rsidR="00FB2FEC">
              <w:rPr>
                <w:noProof/>
                <w:webHidden/>
              </w:rPr>
              <w:tab/>
            </w:r>
            <w:r w:rsidR="00FB2FEC">
              <w:rPr>
                <w:noProof/>
                <w:webHidden/>
              </w:rPr>
              <w:fldChar w:fldCharType="begin"/>
            </w:r>
            <w:r w:rsidR="00FB2FEC">
              <w:rPr>
                <w:noProof/>
                <w:webHidden/>
              </w:rPr>
              <w:instrText xml:space="preserve"> PAGEREF _Toc161410712 \h </w:instrText>
            </w:r>
            <w:r w:rsidR="00FB2FEC">
              <w:rPr>
                <w:noProof/>
                <w:webHidden/>
              </w:rPr>
            </w:r>
            <w:r w:rsidR="00FB2FEC">
              <w:rPr>
                <w:noProof/>
                <w:webHidden/>
              </w:rPr>
              <w:fldChar w:fldCharType="separate"/>
            </w:r>
            <w:r w:rsidR="00FB2FEC">
              <w:rPr>
                <w:noProof/>
                <w:webHidden/>
              </w:rPr>
              <w:t>4</w:t>
            </w:r>
            <w:r w:rsidR="00FB2FEC">
              <w:rPr>
                <w:noProof/>
                <w:webHidden/>
              </w:rPr>
              <w:fldChar w:fldCharType="end"/>
            </w:r>
          </w:hyperlink>
        </w:p>
        <w:p w14:paraId="3C45AE0C" w14:textId="2027EC3B" w:rsidR="00FB2FEC" w:rsidRDefault="00000000">
          <w:pPr>
            <w:pStyle w:val="TDC2"/>
            <w:tabs>
              <w:tab w:val="right" w:leader="dot" w:pos="9111"/>
            </w:tabs>
            <w:rPr>
              <w:rFonts w:asciiTheme="minorHAnsi" w:eastAsiaTheme="minorEastAsia" w:hAnsiTheme="minorHAnsi" w:cstheme="minorBidi"/>
              <w:noProof/>
              <w:kern w:val="2"/>
              <w:lang w:val="es-ES" w:eastAsia="es-ES"/>
              <w14:ligatures w14:val="standardContextual"/>
            </w:rPr>
          </w:pPr>
          <w:hyperlink w:anchor="_Toc161410713" w:history="1">
            <w:r w:rsidR="00FB2FEC" w:rsidRPr="0010548F">
              <w:rPr>
                <w:rStyle w:val="Hipervnculo"/>
                <w:noProof/>
              </w:rPr>
              <w:t>Eventos en Scrum</w:t>
            </w:r>
            <w:r w:rsidR="00FB2FEC">
              <w:rPr>
                <w:noProof/>
                <w:webHidden/>
              </w:rPr>
              <w:tab/>
            </w:r>
            <w:r w:rsidR="00FB2FEC">
              <w:rPr>
                <w:noProof/>
                <w:webHidden/>
              </w:rPr>
              <w:fldChar w:fldCharType="begin"/>
            </w:r>
            <w:r w:rsidR="00FB2FEC">
              <w:rPr>
                <w:noProof/>
                <w:webHidden/>
              </w:rPr>
              <w:instrText xml:space="preserve"> PAGEREF _Toc161410713 \h </w:instrText>
            </w:r>
            <w:r w:rsidR="00FB2FEC">
              <w:rPr>
                <w:noProof/>
                <w:webHidden/>
              </w:rPr>
            </w:r>
            <w:r w:rsidR="00FB2FEC">
              <w:rPr>
                <w:noProof/>
                <w:webHidden/>
              </w:rPr>
              <w:fldChar w:fldCharType="separate"/>
            </w:r>
            <w:r w:rsidR="00FB2FEC">
              <w:rPr>
                <w:noProof/>
                <w:webHidden/>
              </w:rPr>
              <w:t>4</w:t>
            </w:r>
            <w:r w:rsidR="00FB2FEC">
              <w:rPr>
                <w:noProof/>
                <w:webHidden/>
              </w:rPr>
              <w:fldChar w:fldCharType="end"/>
            </w:r>
          </w:hyperlink>
        </w:p>
        <w:p w14:paraId="5832DE72" w14:textId="66EB2C15" w:rsidR="00FB2FEC" w:rsidRDefault="00000000">
          <w:pPr>
            <w:pStyle w:val="TDC2"/>
            <w:tabs>
              <w:tab w:val="right" w:leader="dot" w:pos="9111"/>
            </w:tabs>
            <w:rPr>
              <w:rFonts w:asciiTheme="minorHAnsi" w:eastAsiaTheme="minorEastAsia" w:hAnsiTheme="minorHAnsi" w:cstheme="minorBidi"/>
              <w:noProof/>
              <w:kern w:val="2"/>
              <w:lang w:val="es-ES" w:eastAsia="es-ES"/>
              <w14:ligatures w14:val="standardContextual"/>
            </w:rPr>
          </w:pPr>
          <w:hyperlink w:anchor="_Toc161410714" w:history="1">
            <w:r w:rsidR="00FB2FEC" w:rsidRPr="0010548F">
              <w:rPr>
                <w:rStyle w:val="Hipervnculo"/>
                <w:noProof/>
              </w:rPr>
              <w:t>Artefactos en Scrum</w:t>
            </w:r>
            <w:r w:rsidR="00FB2FEC">
              <w:rPr>
                <w:noProof/>
                <w:webHidden/>
              </w:rPr>
              <w:tab/>
            </w:r>
            <w:r w:rsidR="00FB2FEC">
              <w:rPr>
                <w:noProof/>
                <w:webHidden/>
              </w:rPr>
              <w:fldChar w:fldCharType="begin"/>
            </w:r>
            <w:r w:rsidR="00FB2FEC">
              <w:rPr>
                <w:noProof/>
                <w:webHidden/>
              </w:rPr>
              <w:instrText xml:space="preserve"> PAGEREF _Toc161410714 \h </w:instrText>
            </w:r>
            <w:r w:rsidR="00FB2FEC">
              <w:rPr>
                <w:noProof/>
                <w:webHidden/>
              </w:rPr>
            </w:r>
            <w:r w:rsidR="00FB2FEC">
              <w:rPr>
                <w:noProof/>
                <w:webHidden/>
              </w:rPr>
              <w:fldChar w:fldCharType="separate"/>
            </w:r>
            <w:r w:rsidR="00FB2FEC">
              <w:rPr>
                <w:noProof/>
                <w:webHidden/>
              </w:rPr>
              <w:t>5</w:t>
            </w:r>
            <w:r w:rsidR="00FB2FEC">
              <w:rPr>
                <w:noProof/>
                <w:webHidden/>
              </w:rPr>
              <w:fldChar w:fldCharType="end"/>
            </w:r>
          </w:hyperlink>
        </w:p>
        <w:p w14:paraId="328C9E52" w14:textId="2CF46531" w:rsidR="00FB2FEC" w:rsidRDefault="00000000">
          <w:pPr>
            <w:pStyle w:val="TDC2"/>
            <w:tabs>
              <w:tab w:val="right" w:leader="dot" w:pos="9111"/>
            </w:tabs>
            <w:rPr>
              <w:rFonts w:asciiTheme="minorHAnsi" w:eastAsiaTheme="minorEastAsia" w:hAnsiTheme="minorHAnsi" w:cstheme="minorBidi"/>
              <w:noProof/>
              <w:kern w:val="2"/>
              <w:lang w:val="es-ES" w:eastAsia="es-ES"/>
              <w14:ligatures w14:val="standardContextual"/>
            </w:rPr>
          </w:pPr>
          <w:hyperlink w:anchor="_Toc161410715" w:history="1">
            <w:r w:rsidR="00FB2FEC" w:rsidRPr="0010548F">
              <w:rPr>
                <w:rStyle w:val="Hipervnculo"/>
                <w:noProof/>
              </w:rPr>
              <w:t>Ventajas y desafíos de Scrum</w:t>
            </w:r>
            <w:r w:rsidR="00FB2FEC">
              <w:rPr>
                <w:noProof/>
                <w:webHidden/>
              </w:rPr>
              <w:tab/>
            </w:r>
            <w:r w:rsidR="00FB2FEC">
              <w:rPr>
                <w:noProof/>
                <w:webHidden/>
              </w:rPr>
              <w:fldChar w:fldCharType="begin"/>
            </w:r>
            <w:r w:rsidR="00FB2FEC">
              <w:rPr>
                <w:noProof/>
                <w:webHidden/>
              </w:rPr>
              <w:instrText xml:space="preserve"> PAGEREF _Toc161410715 \h </w:instrText>
            </w:r>
            <w:r w:rsidR="00FB2FEC">
              <w:rPr>
                <w:noProof/>
                <w:webHidden/>
              </w:rPr>
            </w:r>
            <w:r w:rsidR="00FB2FEC">
              <w:rPr>
                <w:noProof/>
                <w:webHidden/>
              </w:rPr>
              <w:fldChar w:fldCharType="separate"/>
            </w:r>
            <w:r w:rsidR="00FB2FEC">
              <w:rPr>
                <w:noProof/>
                <w:webHidden/>
              </w:rPr>
              <w:t>5</w:t>
            </w:r>
            <w:r w:rsidR="00FB2FEC">
              <w:rPr>
                <w:noProof/>
                <w:webHidden/>
              </w:rPr>
              <w:fldChar w:fldCharType="end"/>
            </w:r>
          </w:hyperlink>
        </w:p>
        <w:p w14:paraId="57A280A3" w14:textId="2231BA0F" w:rsidR="00FB2FEC" w:rsidRDefault="00000000">
          <w:pPr>
            <w:pStyle w:val="TDC2"/>
            <w:tabs>
              <w:tab w:val="right" w:leader="dot" w:pos="9111"/>
            </w:tabs>
            <w:rPr>
              <w:rFonts w:asciiTheme="minorHAnsi" w:eastAsiaTheme="minorEastAsia" w:hAnsiTheme="minorHAnsi" w:cstheme="minorBidi"/>
              <w:noProof/>
              <w:kern w:val="2"/>
              <w:lang w:val="es-ES" w:eastAsia="es-ES"/>
              <w14:ligatures w14:val="standardContextual"/>
            </w:rPr>
          </w:pPr>
          <w:hyperlink w:anchor="_Toc161410716" w:history="1">
            <w:r w:rsidR="00FB2FEC" w:rsidRPr="0010548F">
              <w:rPr>
                <w:rStyle w:val="Hipervnculo"/>
                <w:noProof/>
              </w:rPr>
              <w:t>Scrum en la práctica</w:t>
            </w:r>
            <w:r w:rsidR="00FB2FEC">
              <w:rPr>
                <w:noProof/>
                <w:webHidden/>
              </w:rPr>
              <w:tab/>
            </w:r>
            <w:r w:rsidR="00FB2FEC">
              <w:rPr>
                <w:noProof/>
                <w:webHidden/>
              </w:rPr>
              <w:fldChar w:fldCharType="begin"/>
            </w:r>
            <w:r w:rsidR="00FB2FEC">
              <w:rPr>
                <w:noProof/>
                <w:webHidden/>
              </w:rPr>
              <w:instrText xml:space="preserve"> PAGEREF _Toc161410716 \h </w:instrText>
            </w:r>
            <w:r w:rsidR="00FB2FEC">
              <w:rPr>
                <w:noProof/>
                <w:webHidden/>
              </w:rPr>
            </w:r>
            <w:r w:rsidR="00FB2FEC">
              <w:rPr>
                <w:noProof/>
                <w:webHidden/>
              </w:rPr>
              <w:fldChar w:fldCharType="separate"/>
            </w:r>
            <w:r w:rsidR="00FB2FEC">
              <w:rPr>
                <w:noProof/>
                <w:webHidden/>
              </w:rPr>
              <w:t>5</w:t>
            </w:r>
            <w:r w:rsidR="00FB2FEC">
              <w:rPr>
                <w:noProof/>
                <w:webHidden/>
              </w:rPr>
              <w:fldChar w:fldCharType="end"/>
            </w:r>
          </w:hyperlink>
        </w:p>
        <w:p w14:paraId="102DC6AF" w14:textId="4D261709" w:rsidR="00FB2FEC" w:rsidRDefault="00000000">
          <w:pPr>
            <w:pStyle w:val="TDC2"/>
            <w:tabs>
              <w:tab w:val="right" w:leader="dot" w:pos="9111"/>
            </w:tabs>
            <w:rPr>
              <w:rFonts w:asciiTheme="minorHAnsi" w:eastAsiaTheme="minorEastAsia" w:hAnsiTheme="minorHAnsi" w:cstheme="minorBidi"/>
              <w:noProof/>
              <w:kern w:val="2"/>
              <w:lang w:val="es-ES" w:eastAsia="es-ES"/>
              <w14:ligatures w14:val="standardContextual"/>
            </w:rPr>
          </w:pPr>
          <w:hyperlink w:anchor="_Toc161410717" w:history="1">
            <w:r w:rsidR="00FB2FEC" w:rsidRPr="0010548F">
              <w:rPr>
                <w:rStyle w:val="Hipervnculo"/>
                <w:noProof/>
                <w:lang w:val="es-ES"/>
              </w:rPr>
              <w:t>Futuro de Scrum y tendencias en gestión de proyectos</w:t>
            </w:r>
            <w:r w:rsidR="00FB2FEC">
              <w:rPr>
                <w:noProof/>
                <w:webHidden/>
              </w:rPr>
              <w:tab/>
            </w:r>
            <w:r w:rsidR="00FB2FEC">
              <w:rPr>
                <w:noProof/>
                <w:webHidden/>
              </w:rPr>
              <w:fldChar w:fldCharType="begin"/>
            </w:r>
            <w:r w:rsidR="00FB2FEC">
              <w:rPr>
                <w:noProof/>
                <w:webHidden/>
              </w:rPr>
              <w:instrText xml:space="preserve"> PAGEREF _Toc161410717 \h </w:instrText>
            </w:r>
            <w:r w:rsidR="00FB2FEC">
              <w:rPr>
                <w:noProof/>
                <w:webHidden/>
              </w:rPr>
            </w:r>
            <w:r w:rsidR="00FB2FEC">
              <w:rPr>
                <w:noProof/>
                <w:webHidden/>
              </w:rPr>
              <w:fldChar w:fldCharType="separate"/>
            </w:r>
            <w:r w:rsidR="00FB2FEC">
              <w:rPr>
                <w:noProof/>
                <w:webHidden/>
              </w:rPr>
              <w:t>6</w:t>
            </w:r>
            <w:r w:rsidR="00FB2FEC">
              <w:rPr>
                <w:noProof/>
                <w:webHidden/>
              </w:rPr>
              <w:fldChar w:fldCharType="end"/>
            </w:r>
          </w:hyperlink>
        </w:p>
        <w:p w14:paraId="472BD667" w14:textId="7373076D" w:rsidR="00FB2FEC" w:rsidRDefault="00000000">
          <w:pPr>
            <w:pStyle w:val="TDC1"/>
            <w:tabs>
              <w:tab w:val="right" w:leader="dot" w:pos="9111"/>
            </w:tabs>
            <w:rPr>
              <w:rFonts w:asciiTheme="minorHAnsi" w:eastAsiaTheme="minorEastAsia" w:hAnsiTheme="minorHAnsi" w:cstheme="minorBidi"/>
              <w:noProof/>
              <w:kern w:val="2"/>
              <w:lang w:val="es-ES" w:eastAsia="es-ES"/>
              <w14:ligatures w14:val="standardContextual"/>
            </w:rPr>
          </w:pPr>
          <w:hyperlink w:anchor="_Toc161410718" w:history="1">
            <w:r w:rsidR="00FB2FEC" w:rsidRPr="0010548F">
              <w:rPr>
                <w:rStyle w:val="Hipervnculo"/>
                <w:noProof/>
              </w:rPr>
              <w:t>Conclusiones:</w:t>
            </w:r>
            <w:r w:rsidR="00FB2FEC">
              <w:rPr>
                <w:noProof/>
                <w:webHidden/>
              </w:rPr>
              <w:tab/>
            </w:r>
            <w:r w:rsidR="00FB2FEC">
              <w:rPr>
                <w:noProof/>
                <w:webHidden/>
              </w:rPr>
              <w:fldChar w:fldCharType="begin"/>
            </w:r>
            <w:r w:rsidR="00FB2FEC">
              <w:rPr>
                <w:noProof/>
                <w:webHidden/>
              </w:rPr>
              <w:instrText xml:space="preserve"> PAGEREF _Toc161410718 \h </w:instrText>
            </w:r>
            <w:r w:rsidR="00FB2FEC">
              <w:rPr>
                <w:noProof/>
                <w:webHidden/>
              </w:rPr>
            </w:r>
            <w:r w:rsidR="00FB2FEC">
              <w:rPr>
                <w:noProof/>
                <w:webHidden/>
              </w:rPr>
              <w:fldChar w:fldCharType="separate"/>
            </w:r>
            <w:r w:rsidR="00FB2FEC">
              <w:rPr>
                <w:noProof/>
                <w:webHidden/>
              </w:rPr>
              <w:t>6</w:t>
            </w:r>
            <w:r w:rsidR="00FB2FEC">
              <w:rPr>
                <w:noProof/>
                <w:webHidden/>
              </w:rPr>
              <w:fldChar w:fldCharType="end"/>
            </w:r>
          </w:hyperlink>
        </w:p>
        <w:p w14:paraId="77CD1B69" w14:textId="700B11E7" w:rsidR="00FB2FEC" w:rsidRDefault="00000000">
          <w:pPr>
            <w:pStyle w:val="TDC1"/>
            <w:tabs>
              <w:tab w:val="right" w:leader="dot" w:pos="9111"/>
            </w:tabs>
            <w:rPr>
              <w:rFonts w:asciiTheme="minorHAnsi" w:eastAsiaTheme="minorEastAsia" w:hAnsiTheme="minorHAnsi" w:cstheme="minorBidi"/>
              <w:noProof/>
              <w:kern w:val="2"/>
              <w:lang w:val="es-ES" w:eastAsia="es-ES"/>
              <w14:ligatures w14:val="standardContextual"/>
            </w:rPr>
          </w:pPr>
          <w:hyperlink w:anchor="_Toc161410719" w:history="1">
            <w:r w:rsidR="00FB2FEC" w:rsidRPr="0010548F">
              <w:rPr>
                <w:rStyle w:val="Hipervnculo"/>
                <w:noProof/>
              </w:rPr>
              <w:t>Bibliografía:</w:t>
            </w:r>
            <w:r w:rsidR="00FB2FEC">
              <w:rPr>
                <w:noProof/>
                <w:webHidden/>
              </w:rPr>
              <w:tab/>
            </w:r>
            <w:r w:rsidR="00FB2FEC">
              <w:rPr>
                <w:noProof/>
                <w:webHidden/>
              </w:rPr>
              <w:fldChar w:fldCharType="begin"/>
            </w:r>
            <w:r w:rsidR="00FB2FEC">
              <w:rPr>
                <w:noProof/>
                <w:webHidden/>
              </w:rPr>
              <w:instrText xml:space="preserve"> PAGEREF _Toc161410719 \h </w:instrText>
            </w:r>
            <w:r w:rsidR="00FB2FEC">
              <w:rPr>
                <w:noProof/>
                <w:webHidden/>
              </w:rPr>
            </w:r>
            <w:r w:rsidR="00FB2FEC">
              <w:rPr>
                <w:noProof/>
                <w:webHidden/>
              </w:rPr>
              <w:fldChar w:fldCharType="separate"/>
            </w:r>
            <w:r w:rsidR="00FB2FEC">
              <w:rPr>
                <w:noProof/>
                <w:webHidden/>
              </w:rPr>
              <w:t>7</w:t>
            </w:r>
            <w:r w:rsidR="00FB2FEC">
              <w:rPr>
                <w:noProof/>
                <w:webHidden/>
              </w:rPr>
              <w:fldChar w:fldCharType="end"/>
            </w:r>
          </w:hyperlink>
        </w:p>
        <w:p w14:paraId="3105BBC4" w14:textId="12A17DDD" w:rsidR="00C326CB" w:rsidRDefault="00C326CB">
          <w:r>
            <w:rPr>
              <w:b/>
              <w:bCs/>
            </w:rPr>
            <w:fldChar w:fldCharType="end"/>
          </w:r>
        </w:p>
      </w:sdtContent>
    </w:sdt>
    <w:p w14:paraId="08AB2E7C" w14:textId="77777777" w:rsidR="000258B2" w:rsidRDefault="000258B2">
      <w:pPr>
        <w:rPr>
          <w:rFonts w:ascii="Arial" w:eastAsia="Times New Roman" w:hAnsi="Arial"/>
          <w:b/>
          <w:bCs/>
          <w:color w:val="92D050"/>
          <w:kern w:val="1"/>
          <w:sz w:val="24"/>
          <w:szCs w:val="32"/>
          <w:lang w:val="es-ES" w:eastAsia="zh-CN"/>
        </w:rPr>
      </w:pPr>
      <w:r>
        <w:br w:type="page"/>
      </w:r>
    </w:p>
    <w:p w14:paraId="7CE37108" w14:textId="0CE357C7" w:rsidR="00CD6EEC" w:rsidRPr="00CD6EEC" w:rsidRDefault="00CD6EEC" w:rsidP="00AB067A">
      <w:pPr>
        <w:pStyle w:val="Estilo1UHO"/>
      </w:pPr>
      <w:bookmarkStart w:id="0" w:name="_Toc161410709"/>
      <w:r w:rsidRPr="00CD6EEC">
        <w:lastRenderedPageBreak/>
        <w:t>Introducción:</w:t>
      </w:r>
      <w:bookmarkEnd w:id="0"/>
    </w:p>
    <w:p w14:paraId="3C744820" w14:textId="77777777" w:rsidR="00CD6EEC" w:rsidRDefault="00CD6EEC" w:rsidP="00CD6EEC">
      <w:pPr>
        <w:jc w:val="both"/>
        <w:rPr>
          <w:rFonts w:ascii="Arial" w:hAnsi="Arial" w:cs="Arial"/>
          <w:sz w:val="24"/>
          <w:szCs w:val="24"/>
        </w:rPr>
      </w:pPr>
      <w:r w:rsidRPr="00CD6EEC">
        <w:rPr>
          <w:rFonts w:ascii="Arial" w:hAnsi="Arial" w:cs="Arial"/>
          <w:sz w:val="24"/>
          <w:szCs w:val="24"/>
        </w:rPr>
        <w:t>Scrum es un marco de trabajo ágil utilizado en el desarrollo de software y en otros proyectos donde se requiere flexibilidad, adaptabilidad y entrega continua de valor. Surgió a principios de la década de 1990 y se ha convertido en uno de los enfoques más populares para la gestión de proyectos en entornos complejos y cambiantes.</w:t>
      </w:r>
    </w:p>
    <w:p w14:paraId="55EAA7BA" w14:textId="77777777" w:rsidR="00DD5F1D" w:rsidRPr="00CD6EEC" w:rsidRDefault="00DD5F1D" w:rsidP="00CD6EEC">
      <w:pPr>
        <w:jc w:val="both"/>
        <w:rPr>
          <w:rFonts w:ascii="Arial" w:hAnsi="Arial" w:cs="Arial"/>
          <w:sz w:val="24"/>
          <w:szCs w:val="24"/>
        </w:rPr>
      </w:pPr>
    </w:p>
    <w:p w14:paraId="53FFD628" w14:textId="77777777" w:rsidR="00CD6EEC" w:rsidRDefault="00CD6EEC" w:rsidP="00CD6EEC">
      <w:pPr>
        <w:jc w:val="both"/>
        <w:rPr>
          <w:rFonts w:ascii="Arial" w:hAnsi="Arial" w:cs="Arial"/>
          <w:sz w:val="24"/>
          <w:szCs w:val="24"/>
        </w:rPr>
      </w:pPr>
      <w:r w:rsidRPr="00CD6EEC">
        <w:rPr>
          <w:rFonts w:ascii="Arial" w:hAnsi="Arial" w:cs="Arial"/>
          <w:sz w:val="24"/>
          <w:szCs w:val="24"/>
        </w:rPr>
        <w:t>En Scrum, los proyectos se dividen en iteraciones cortas llamadas "</w:t>
      </w:r>
      <w:proofErr w:type="spellStart"/>
      <w:r w:rsidRPr="00CD6EEC">
        <w:rPr>
          <w:rFonts w:ascii="Arial" w:hAnsi="Arial" w:cs="Arial"/>
          <w:sz w:val="24"/>
          <w:szCs w:val="24"/>
        </w:rPr>
        <w:t>Sprints</w:t>
      </w:r>
      <w:proofErr w:type="spellEnd"/>
      <w:r w:rsidRPr="00CD6EEC">
        <w:rPr>
          <w:rFonts w:ascii="Arial" w:hAnsi="Arial" w:cs="Arial"/>
          <w:sz w:val="24"/>
          <w:szCs w:val="24"/>
        </w:rPr>
        <w:t>", que suelen tener una duración de 2 a 4 semanas. Cada Sprint comienza con una reunión de planificación donde se define el objetivo y se seleccionan las tareas a realizar. Durante el Sprint, el equipo trabaja de forma colaborativa y autoorganizada para completar las tareas acordadas.</w:t>
      </w:r>
    </w:p>
    <w:p w14:paraId="2618872D" w14:textId="77777777" w:rsidR="00DD5F1D" w:rsidRPr="00CD6EEC" w:rsidRDefault="00DD5F1D" w:rsidP="00CD6EEC">
      <w:pPr>
        <w:jc w:val="both"/>
        <w:rPr>
          <w:rFonts w:ascii="Arial" w:hAnsi="Arial" w:cs="Arial"/>
          <w:sz w:val="24"/>
          <w:szCs w:val="24"/>
        </w:rPr>
      </w:pPr>
    </w:p>
    <w:p w14:paraId="18C790E7" w14:textId="77777777" w:rsidR="00CD6EEC" w:rsidRDefault="00CD6EEC" w:rsidP="00CD6EEC">
      <w:pPr>
        <w:jc w:val="both"/>
        <w:rPr>
          <w:rFonts w:ascii="Arial" w:hAnsi="Arial" w:cs="Arial"/>
          <w:sz w:val="24"/>
          <w:szCs w:val="24"/>
        </w:rPr>
      </w:pPr>
      <w:r w:rsidRPr="00CD6EEC">
        <w:rPr>
          <w:rFonts w:ascii="Arial" w:hAnsi="Arial" w:cs="Arial"/>
          <w:sz w:val="24"/>
          <w:szCs w:val="24"/>
        </w:rPr>
        <w:t xml:space="preserve">Uno de los roles clave en Scrum es el Scrum Master, cuya función es facilitar el proceso y eliminar los obstáculos que puedan surgir. El </w:t>
      </w:r>
      <w:proofErr w:type="spellStart"/>
      <w:r w:rsidRPr="00CD6EEC">
        <w:rPr>
          <w:rFonts w:ascii="Arial" w:hAnsi="Arial" w:cs="Arial"/>
          <w:sz w:val="24"/>
          <w:szCs w:val="24"/>
        </w:rPr>
        <w:t>Product</w:t>
      </w:r>
      <w:proofErr w:type="spellEnd"/>
      <w:r w:rsidRPr="00CD6EEC">
        <w:rPr>
          <w:rFonts w:ascii="Arial" w:hAnsi="Arial" w:cs="Arial"/>
          <w:sz w:val="24"/>
          <w:szCs w:val="24"/>
        </w:rPr>
        <w:t xml:space="preserve"> </w:t>
      </w:r>
      <w:proofErr w:type="spellStart"/>
      <w:r w:rsidRPr="00CD6EEC">
        <w:rPr>
          <w:rFonts w:ascii="Arial" w:hAnsi="Arial" w:cs="Arial"/>
          <w:sz w:val="24"/>
          <w:szCs w:val="24"/>
        </w:rPr>
        <w:t>Owner</w:t>
      </w:r>
      <w:proofErr w:type="spellEnd"/>
      <w:r w:rsidRPr="00CD6EEC">
        <w:rPr>
          <w:rFonts w:ascii="Arial" w:hAnsi="Arial" w:cs="Arial"/>
          <w:sz w:val="24"/>
          <w:szCs w:val="24"/>
        </w:rPr>
        <w:t xml:space="preserve"> es responsable de gestionar el backlog del producto y de asegurarse de que el equipo trabaje en las tareas más importantes para el cliente. El equipo de desarrollo es multifuncional y autónomo, y se compromete a entregar un incremento de producto al final de cada Sprint.</w:t>
      </w:r>
    </w:p>
    <w:p w14:paraId="14ACDCC6" w14:textId="77777777" w:rsidR="00DD5F1D" w:rsidRPr="00CD6EEC" w:rsidRDefault="00DD5F1D" w:rsidP="00CD6EEC">
      <w:pPr>
        <w:jc w:val="both"/>
        <w:rPr>
          <w:rFonts w:ascii="Arial" w:hAnsi="Arial" w:cs="Arial"/>
          <w:sz w:val="24"/>
          <w:szCs w:val="24"/>
        </w:rPr>
      </w:pPr>
    </w:p>
    <w:p w14:paraId="3B0EB5A0" w14:textId="77777777" w:rsidR="00CD6EEC" w:rsidRDefault="00CD6EEC" w:rsidP="00CD6EEC">
      <w:pPr>
        <w:jc w:val="both"/>
        <w:rPr>
          <w:rFonts w:ascii="Arial" w:hAnsi="Arial" w:cs="Arial"/>
          <w:sz w:val="24"/>
          <w:szCs w:val="24"/>
        </w:rPr>
      </w:pPr>
      <w:r w:rsidRPr="00CD6EEC">
        <w:rPr>
          <w:rFonts w:ascii="Arial" w:hAnsi="Arial" w:cs="Arial"/>
          <w:sz w:val="24"/>
          <w:szCs w:val="24"/>
        </w:rPr>
        <w:t>La transparencia, la inspección y la adaptación son los pilares de Scrum. Durante la reunión diaria de seguimiento, el equipo revisa el progreso y ajusta su planificación si es necesario. Al final de cada Sprint, se lleva a cabo una revisión para mostrar el trabajo realizado y una retrospectiva para identificar mejoras en el proceso.</w:t>
      </w:r>
    </w:p>
    <w:p w14:paraId="4077F532" w14:textId="77777777" w:rsidR="00DD5F1D" w:rsidRPr="00CD6EEC" w:rsidRDefault="00DD5F1D" w:rsidP="00CD6EEC">
      <w:pPr>
        <w:jc w:val="both"/>
        <w:rPr>
          <w:rFonts w:ascii="Arial" w:hAnsi="Arial" w:cs="Arial"/>
          <w:sz w:val="24"/>
          <w:szCs w:val="24"/>
        </w:rPr>
      </w:pPr>
    </w:p>
    <w:p w14:paraId="3E5A8E72" w14:textId="77777777" w:rsidR="00CD6EEC" w:rsidRDefault="00CD6EEC" w:rsidP="00CD6EEC">
      <w:pPr>
        <w:jc w:val="both"/>
        <w:rPr>
          <w:rFonts w:ascii="Arial" w:hAnsi="Arial" w:cs="Arial"/>
          <w:sz w:val="24"/>
          <w:szCs w:val="24"/>
        </w:rPr>
      </w:pPr>
      <w:r w:rsidRPr="00CD6EEC">
        <w:rPr>
          <w:rFonts w:ascii="Arial" w:hAnsi="Arial" w:cs="Arial"/>
          <w:sz w:val="24"/>
          <w:szCs w:val="24"/>
        </w:rPr>
        <w:t>Scrum fomenta la colaboración, la comunicación y la mejora continua. Al priorizar el trabajo en función del valor para el cliente y al adaptarse a los cambios de forma rápida, Scrum permite a los equipos ser más eficientes y efectivos en la entrega de productos de alta calidad.</w:t>
      </w:r>
    </w:p>
    <w:p w14:paraId="70EA3D83" w14:textId="77777777" w:rsidR="00DD5F1D" w:rsidRPr="00CD6EEC" w:rsidRDefault="00DD5F1D" w:rsidP="00CD6EEC">
      <w:pPr>
        <w:jc w:val="both"/>
        <w:rPr>
          <w:rFonts w:ascii="Arial" w:hAnsi="Arial" w:cs="Arial"/>
          <w:sz w:val="24"/>
          <w:szCs w:val="24"/>
        </w:rPr>
      </w:pPr>
    </w:p>
    <w:p w14:paraId="331784A8" w14:textId="70F763D7" w:rsidR="00CD6EEC" w:rsidRPr="00CD6EEC" w:rsidRDefault="000E5FF7" w:rsidP="00CD6EEC">
      <w:pPr>
        <w:jc w:val="both"/>
        <w:rPr>
          <w:rFonts w:ascii="Arial" w:hAnsi="Arial" w:cs="Arial"/>
          <w:sz w:val="24"/>
          <w:szCs w:val="24"/>
        </w:rPr>
      </w:pPr>
      <w:r>
        <w:rPr>
          <w:rFonts w:ascii="Arial" w:hAnsi="Arial" w:cs="Arial"/>
          <w:sz w:val="24"/>
          <w:szCs w:val="24"/>
        </w:rPr>
        <w:t>S</w:t>
      </w:r>
      <w:r w:rsidR="00FB6E6D">
        <w:rPr>
          <w:rFonts w:ascii="Arial" w:hAnsi="Arial" w:cs="Arial"/>
          <w:sz w:val="24"/>
          <w:szCs w:val="24"/>
        </w:rPr>
        <w:t>iendo</w:t>
      </w:r>
      <w:r w:rsidR="00CD6EEC" w:rsidRPr="00CD6EEC">
        <w:rPr>
          <w:rFonts w:ascii="Arial" w:hAnsi="Arial" w:cs="Arial"/>
          <w:sz w:val="24"/>
          <w:szCs w:val="24"/>
        </w:rPr>
        <w:t xml:space="preserve"> un marco de trabajo ágil que promueve la entrega incremental, la autoorganización y la mejora continua. Su enfoque colaborativo y su capacidad para adaptarse a entornos cambiantes lo convierten en una herramienta poderosa para gestionar proyectos de manera efectiva y eficiente.</w:t>
      </w:r>
    </w:p>
    <w:p w14:paraId="2848E152" w14:textId="77777777" w:rsidR="00CD6EEC" w:rsidRPr="00CD6EEC" w:rsidRDefault="00CD6EEC" w:rsidP="00CD6EEC">
      <w:pPr>
        <w:jc w:val="both"/>
        <w:rPr>
          <w:rFonts w:ascii="Arial" w:hAnsi="Arial" w:cs="Arial"/>
          <w:sz w:val="24"/>
          <w:szCs w:val="24"/>
        </w:rPr>
      </w:pPr>
    </w:p>
    <w:p w14:paraId="1FBA8DC2" w14:textId="77777777" w:rsidR="00632297" w:rsidRDefault="00632297">
      <w:pPr>
        <w:rPr>
          <w:rFonts w:ascii="Arial" w:eastAsia="Times New Roman" w:hAnsi="Arial"/>
          <w:b/>
          <w:bCs/>
          <w:color w:val="92D050"/>
          <w:kern w:val="1"/>
          <w:sz w:val="24"/>
          <w:szCs w:val="32"/>
          <w:lang w:val="es-ES" w:eastAsia="zh-CN"/>
        </w:rPr>
      </w:pPr>
      <w:r>
        <w:br w:type="page"/>
      </w:r>
    </w:p>
    <w:p w14:paraId="0EF8DAC9" w14:textId="25148838" w:rsidR="00CD6EEC" w:rsidRPr="00CD6EEC" w:rsidRDefault="00CD6EEC" w:rsidP="00AB067A">
      <w:pPr>
        <w:pStyle w:val="Estilo1UHO"/>
      </w:pPr>
      <w:bookmarkStart w:id="1" w:name="_Toc161410710"/>
      <w:r w:rsidRPr="00CD6EEC">
        <w:lastRenderedPageBreak/>
        <w:t>Desarrollo</w:t>
      </w:r>
      <w:r w:rsidR="00AB067A">
        <w:t>:</w:t>
      </w:r>
      <w:bookmarkEnd w:id="1"/>
    </w:p>
    <w:p w14:paraId="7BEE1C3F" w14:textId="23D09E7A" w:rsidR="00CD6EEC" w:rsidRPr="00632297" w:rsidRDefault="00CD6EEC" w:rsidP="00AB067A">
      <w:pPr>
        <w:pStyle w:val="Ttulo2"/>
        <w:rPr>
          <w:lang w:val="es-ES"/>
        </w:rPr>
      </w:pPr>
      <w:bookmarkStart w:id="2" w:name="_Toc161410711"/>
      <w:r w:rsidRPr="00632297">
        <w:rPr>
          <w:lang w:val="es-ES"/>
        </w:rPr>
        <w:t>Origen y fundamentos de Scrum</w:t>
      </w:r>
      <w:bookmarkEnd w:id="2"/>
    </w:p>
    <w:p w14:paraId="78BE84CF" w14:textId="77777777" w:rsidR="00CD6EEC" w:rsidRPr="00CD6EEC" w:rsidRDefault="00CD6EEC" w:rsidP="00CD6EEC">
      <w:pPr>
        <w:jc w:val="both"/>
        <w:rPr>
          <w:rFonts w:ascii="Arial" w:hAnsi="Arial" w:cs="Arial"/>
          <w:sz w:val="24"/>
          <w:szCs w:val="24"/>
        </w:rPr>
      </w:pPr>
      <w:r w:rsidRPr="00CD6EEC">
        <w:rPr>
          <w:rFonts w:ascii="Arial" w:hAnsi="Arial" w:cs="Arial"/>
          <w:sz w:val="24"/>
          <w:szCs w:val="24"/>
        </w:rPr>
        <w:t xml:space="preserve">   Scrum es un marco de trabajo ágil que se originó en el mundo del desarrollo de software, específicamente en la década de 1990. Surgió como una respuesta a los enfoques tradicionales de gestión de proyectos que resultaban inflexibles y poco efectivos en entornos cambiantes. Jeff Sutherland y Ken Schwaber son considerados los creadores de Scrum, estableciendo los principios y valores fundamentales que lo rigen.</w:t>
      </w:r>
    </w:p>
    <w:p w14:paraId="3FF9F701" w14:textId="77777777" w:rsidR="00CD6EEC" w:rsidRPr="00CD6EEC" w:rsidRDefault="00CD6EEC" w:rsidP="00CD6EEC">
      <w:pPr>
        <w:jc w:val="both"/>
        <w:rPr>
          <w:rFonts w:ascii="Arial" w:hAnsi="Arial" w:cs="Arial"/>
          <w:sz w:val="24"/>
          <w:szCs w:val="24"/>
        </w:rPr>
      </w:pPr>
    </w:p>
    <w:p w14:paraId="7385BA4D" w14:textId="77777777" w:rsidR="00CD6EEC" w:rsidRPr="00CD6EEC" w:rsidRDefault="00CD6EEC" w:rsidP="00CD6EEC">
      <w:pPr>
        <w:jc w:val="both"/>
        <w:rPr>
          <w:rFonts w:ascii="Arial" w:hAnsi="Arial" w:cs="Arial"/>
          <w:sz w:val="24"/>
          <w:szCs w:val="24"/>
        </w:rPr>
      </w:pPr>
      <w:r w:rsidRPr="00CD6EEC">
        <w:rPr>
          <w:rFonts w:ascii="Arial" w:hAnsi="Arial" w:cs="Arial"/>
          <w:sz w:val="24"/>
          <w:szCs w:val="24"/>
        </w:rPr>
        <w:t xml:space="preserve">   Los pilares de Scrum son la transparencia, la inspección y la adaptación. Estos principios guían a los equipos en la entrega incremental y continua de valor al cliente, permitiendo una mayor flexibilidad y capacidad de respuesta a los cambios en los requisitos y el entorno.</w:t>
      </w:r>
    </w:p>
    <w:p w14:paraId="6C490D1D" w14:textId="77777777" w:rsidR="00CD6EEC" w:rsidRPr="00CD6EEC" w:rsidRDefault="00CD6EEC" w:rsidP="00CD6EEC">
      <w:pPr>
        <w:jc w:val="both"/>
        <w:rPr>
          <w:rFonts w:ascii="Arial" w:hAnsi="Arial" w:cs="Arial"/>
          <w:sz w:val="24"/>
          <w:szCs w:val="24"/>
        </w:rPr>
      </w:pPr>
    </w:p>
    <w:p w14:paraId="4988F62A" w14:textId="3A2C798E" w:rsidR="00CD6EEC" w:rsidRPr="00722241" w:rsidRDefault="00CD6EEC" w:rsidP="00AB067A">
      <w:pPr>
        <w:pStyle w:val="Ttulo2"/>
        <w:rPr>
          <w:lang w:val="es-ES"/>
        </w:rPr>
      </w:pPr>
      <w:bookmarkStart w:id="3" w:name="_Toc161410712"/>
      <w:r w:rsidRPr="00722241">
        <w:rPr>
          <w:lang w:val="es-ES"/>
        </w:rPr>
        <w:t>Roles en Scrum</w:t>
      </w:r>
      <w:bookmarkEnd w:id="3"/>
    </w:p>
    <w:p w14:paraId="26588100" w14:textId="77777777" w:rsidR="00CD6EEC" w:rsidRPr="00CD6EEC" w:rsidRDefault="00CD6EEC" w:rsidP="00CD6EEC">
      <w:pPr>
        <w:jc w:val="both"/>
        <w:rPr>
          <w:rFonts w:ascii="Arial" w:hAnsi="Arial" w:cs="Arial"/>
          <w:sz w:val="24"/>
          <w:szCs w:val="24"/>
        </w:rPr>
      </w:pPr>
      <w:r w:rsidRPr="00CD6EEC">
        <w:rPr>
          <w:rFonts w:ascii="Arial" w:hAnsi="Arial" w:cs="Arial"/>
          <w:sz w:val="24"/>
          <w:szCs w:val="24"/>
        </w:rPr>
        <w:t xml:space="preserve">   En Scrum, se definen tres roles principales: el Scrum Master, el </w:t>
      </w:r>
      <w:proofErr w:type="spellStart"/>
      <w:r w:rsidRPr="00CD6EEC">
        <w:rPr>
          <w:rFonts w:ascii="Arial" w:hAnsi="Arial" w:cs="Arial"/>
          <w:sz w:val="24"/>
          <w:szCs w:val="24"/>
        </w:rPr>
        <w:t>Product</w:t>
      </w:r>
      <w:proofErr w:type="spellEnd"/>
      <w:r w:rsidRPr="00CD6EEC">
        <w:rPr>
          <w:rFonts w:ascii="Arial" w:hAnsi="Arial" w:cs="Arial"/>
          <w:sz w:val="24"/>
          <w:szCs w:val="24"/>
        </w:rPr>
        <w:t xml:space="preserve"> </w:t>
      </w:r>
      <w:proofErr w:type="spellStart"/>
      <w:r w:rsidRPr="00CD6EEC">
        <w:rPr>
          <w:rFonts w:ascii="Arial" w:hAnsi="Arial" w:cs="Arial"/>
          <w:sz w:val="24"/>
          <w:szCs w:val="24"/>
        </w:rPr>
        <w:t>Owner</w:t>
      </w:r>
      <w:proofErr w:type="spellEnd"/>
      <w:r w:rsidRPr="00CD6EEC">
        <w:rPr>
          <w:rFonts w:ascii="Arial" w:hAnsi="Arial" w:cs="Arial"/>
          <w:sz w:val="24"/>
          <w:szCs w:val="24"/>
        </w:rPr>
        <w:t xml:space="preserve"> y el Equipo de Desarrollo. El </w:t>
      </w:r>
      <w:r w:rsidRPr="003E522B">
        <w:rPr>
          <w:rFonts w:ascii="Arial" w:hAnsi="Arial" w:cs="Arial"/>
          <w:b/>
          <w:bCs/>
          <w:sz w:val="24"/>
          <w:szCs w:val="24"/>
        </w:rPr>
        <w:t>Scrum Master</w:t>
      </w:r>
      <w:r w:rsidRPr="00CD6EEC">
        <w:rPr>
          <w:rFonts w:ascii="Arial" w:hAnsi="Arial" w:cs="Arial"/>
          <w:sz w:val="24"/>
          <w:szCs w:val="24"/>
        </w:rPr>
        <w:t xml:space="preserve"> actúa como facilitador del proceso, eliminando obstáculos y promoviendo un ambiente de trabajo colaborativo. El </w:t>
      </w:r>
      <w:proofErr w:type="spellStart"/>
      <w:r w:rsidRPr="003E522B">
        <w:rPr>
          <w:rFonts w:ascii="Arial" w:hAnsi="Arial" w:cs="Arial"/>
          <w:b/>
          <w:bCs/>
          <w:sz w:val="24"/>
          <w:szCs w:val="24"/>
        </w:rPr>
        <w:t>Product</w:t>
      </w:r>
      <w:proofErr w:type="spellEnd"/>
      <w:r w:rsidRPr="003E522B">
        <w:rPr>
          <w:rFonts w:ascii="Arial" w:hAnsi="Arial" w:cs="Arial"/>
          <w:b/>
          <w:bCs/>
          <w:sz w:val="24"/>
          <w:szCs w:val="24"/>
        </w:rPr>
        <w:t xml:space="preserve"> </w:t>
      </w:r>
      <w:proofErr w:type="spellStart"/>
      <w:r w:rsidRPr="003E522B">
        <w:rPr>
          <w:rFonts w:ascii="Arial" w:hAnsi="Arial" w:cs="Arial"/>
          <w:b/>
          <w:bCs/>
          <w:sz w:val="24"/>
          <w:szCs w:val="24"/>
        </w:rPr>
        <w:t>Owner</w:t>
      </w:r>
      <w:proofErr w:type="spellEnd"/>
      <w:r w:rsidRPr="00CD6EEC">
        <w:rPr>
          <w:rFonts w:ascii="Arial" w:hAnsi="Arial" w:cs="Arial"/>
          <w:sz w:val="24"/>
          <w:szCs w:val="24"/>
        </w:rPr>
        <w:t xml:space="preserve"> es responsable de gestionar el backlog del producto, priorizando las tareas en función del valor para el cliente. El </w:t>
      </w:r>
      <w:r w:rsidRPr="003E522B">
        <w:rPr>
          <w:rFonts w:ascii="Arial" w:hAnsi="Arial" w:cs="Arial"/>
          <w:b/>
          <w:bCs/>
          <w:sz w:val="24"/>
          <w:szCs w:val="24"/>
        </w:rPr>
        <w:t>Equipo de Desarrollo</w:t>
      </w:r>
      <w:r w:rsidRPr="00CD6EEC">
        <w:rPr>
          <w:rFonts w:ascii="Arial" w:hAnsi="Arial" w:cs="Arial"/>
          <w:sz w:val="24"/>
          <w:szCs w:val="24"/>
        </w:rPr>
        <w:t xml:space="preserve"> es autónomo y multifuncional, comprometiéndose a entregar un incremento de producto al final de cada Sprint.</w:t>
      </w:r>
    </w:p>
    <w:p w14:paraId="2C59AB60" w14:textId="77777777" w:rsidR="00CD6EEC" w:rsidRPr="00CD6EEC" w:rsidRDefault="00CD6EEC" w:rsidP="00CD6EEC">
      <w:pPr>
        <w:jc w:val="both"/>
        <w:rPr>
          <w:rFonts w:ascii="Arial" w:hAnsi="Arial" w:cs="Arial"/>
          <w:sz w:val="24"/>
          <w:szCs w:val="24"/>
        </w:rPr>
      </w:pPr>
    </w:p>
    <w:p w14:paraId="07105B91" w14:textId="77777777" w:rsidR="00CD6EEC" w:rsidRDefault="00CD6EEC" w:rsidP="00CD6EEC">
      <w:pPr>
        <w:jc w:val="both"/>
        <w:rPr>
          <w:rFonts w:ascii="Arial" w:hAnsi="Arial" w:cs="Arial"/>
          <w:sz w:val="24"/>
          <w:szCs w:val="24"/>
        </w:rPr>
      </w:pPr>
      <w:r w:rsidRPr="00CD6EEC">
        <w:rPr>
          <w:rFonts w:ascii="Arial" w:hAnsi="Arial" w:cs="Arial"/>
          <w:sz w:val="24"/>
          <w:szCs w:val="24"/>
        </w:rPr>
        <w:t xml:space="preserve">   La colaboración y la comunicación entre los roles son fundamentales en Scrum, ya que permite al equipo trabajar de manera efectiva y enfocarse en las metas comunes del proyecto.</w:t>
      </w:r>
    </w:p>
    <w:p w14:paraId="13072ABF" w14:textId="77777777" w:rsidR="00722241" w:rsidRDefault="00722241" w:rsidP="00CD6EEC">
      <w:pPr>
        <w:jc w:val="both"/>
        <w:rPr>
          <w:rFonts w:ascii="Arial" w:hAnsi="Arial" w:cs="Arial"/>
          <w:sz w:val="24"/>
          <w:szCs w:val="24"/>
        </w:rPr>
      </w:pPr>
    </w:p>
    <w:p w14:paraId="2D85A25F" w14:textId="77777777" w:rsidR="00722241" w:rsidRDefault="00722241" w:rsidP="00CD6EEC">
      <w:pPr>
        <w:jc w:val="both"/>
        <w:rPr>
          <w:rFonts w:ascii="Arial" w:hAnsi="Arial" w:cs="Arial"/>
          <w:sz w:val="24"/>
          <w:szCs w:val="24"/>
        </w:rPr>
      </w:pPr>
    </w:p>
    <w:p w14:paraId="3A29677E" w14:textId="77777777" w:rsidR="00722241" w:rsidRDefault="00722241" w:rsidP="00CD6EEC">
      <w:pPr>
        <w:jc w:val="both"/>
        <w:rPr>
          <w:rFonts w:ascii="Arial" w:hAnsi="Arial" w:cs="Arial"/>
          <w:sz w:val="24"/>
          <w:szCs w:val="24"/>
        </w:rPr>
      </w:pPr>
    </w:p>
    <w:p w14:paraId="40D49CE1" w14:textId="77777777" w:rsidR="00722241" w:rsidRDefault="00722241" w:rsidP="00CD6EEC">
      <w:pPr>
        <w:jc w:val="both"/>
        <w:rPr>
          <w:rFonts w:ascii="Arial" w:hAnsi="Arial" w:cs="Arial"/>
          <w:sz w:val="24"/>
          <w:szCs w:val="24"/>
        </w:rPr>
      </w:pPr>
    </w:p>
    <w:p w14:paraId="25AB7414" w14:textId="77777777" w:rsidR="00722241" w:rsidRPr="00CD6EEC" w:rsidRDefault="00722241" w:rsidP="00CD6EEC">
      <w:pPr>
        <w:jc w:val="both"/>
        <w:rPr>
          <w:rFonts w:ascii="Arial" w:hAnsi="Arial" w:cs="Arial"/>
          <w:sz w:val="24"/>
          <w:szCs w:val="24"/>
        </w:rPr>
      </w:pPr>
    </w:p>
    <w:p w14:paraId="19958D6A" w14:textId="77777777" w:rsidR="00CD6EEC" w:rsidRPr="00CD6EEC" w:rsidRDefault="00CD6EEC" w:rsidP="00CD6EEC">
      <w:pPr>
        <w:jc w:val="both"/>
        <w:rPr>
          <w:rFonts w:ascii="Arial" w:hAnsi="Arial" w:cs="Arial"/>
          <w:sz w:val="24"/>
          <w:szCs w:val="24"/>
        </w:rPr>
      </w:pPr>
    </w:p>
    <w:p w14:paraId="195ED6C7" w14:textId="330012D5" w:rsidR="00CD6EEC" w:rsidRPr="00722241" w:rsidRDefault="00CD6EEC" w:rsidP="00AB067A">
      <w:pPr>
        <w:pStyle w:val="Ttulo2"/>
        <w:rPr>
          <w:lang w:val="es-ES"/>
        </w:rPr>
      </w:pPr>
      <w:bookmarkStart w:id="4" w:name="_Toc161410713"/>
      <w:r w:rsidRPr="00722241">
        <w:rPr>
          <w:lang w:val="es-ES"/>
        </w:rPr>
        <w:lastRenderedPageBreak/>
        <w:t>Eventos en Scrum</w:t>
      </w:r>
      <w:bookmarkEnd w:id="4"/>
    </w:p>
    <w:p w14:paraId="66625DC4" w14:textId="77777777" w:rsidR="00CD6EEC" w:rsidRPr="00CD6EEC" w:rsidRDefault="00CD6EEC" w:rsidP="00CD6EEC">
      <w:pPr>
        <w:jc w:val="both"/>
        <w:rPr>
          <w:rFonts w:ascii="Arial" w:hAnsi="Arial" w:cs="Arial"/>
          <w:sz w:val="24"/>
          <w:szCs w:val="24"/>
        </w:rPr>
      </w:pPr>
      <w:r w:rsidRPr="00CD6EEC">
        <w:rPr>
          <w:rFonts w:ascii="Arial" w:hAnsi="Arial" w:cs="Arial"/>
          <w:sz w:val="24"/>
          <w:szCs w:val="24"/>
        </w:rPr>
        <w:t xml:space="preserve">   Los eventos en Scrum son momentos clave para la planificación, seguimiento y mejora del trabajo. La reunión de planificación de Sprint establece los objetivos y el plan de trabajo para el Sprint en curso. La reunión diaria permite al equipo revisar el progreso y ajustar la planificación si es necesario. La revisión de Sprint y la retrospectiva brindan la oportunidad de mostrar el trabajo realizado, identificar mejoras y celebrar los logros alcanzados.</w:t>
      </w:r>
    </w:p>
    <w:p w14:paraId="66B4215C" w14:textId="77777777" w:rsidR="00CD6EEC" w:rsidRPr="00CD6EEC" w:rsidRDefault="00CD6EEC" w:rsidP="00CD6EEC">
      <w:pPr>
        <w:jc w:val="both"/>
        <w:rPr>
          <w:rFonts w:ascii="Arial" w:hAnsi="Arial" w:cs="Arial"/>
          <w:sz w:val="24"/>
          <w:szCs w:val="24"/>
        </w:rPr>
      </w:pPr>
    </w:p>
    <w:p w14:paraId="2770BB9D" w14:textId="77777777" w:rsidR="00CD6EEC" w:rsidRPr="00CD6EEC" w:rsidRDefault="00CD6EEC" w:rsidP="00CD6EEC">
      <w:pPr>
        <w:jc w:val="both"/>
        <w:rPr>
          <w:rFonts w:ascii="Arial" w:hAnsi="Arial" w:cs="Arial"/>
          <w:sz w:val="24"/>
          <w:szCs w:val="24"/>
        </w:rPr>
      </w:pPr>
      <w:r w:rsidRPr="00CD6EEC">
        <w:rPr>
          <w:rFonts w:ascii="Arial" w:hAnsi="Arial" w:cs="Arial"/>
          <w:sz w:val="24"/>
          <w:szCs w:val="24"/>
        </w:rPr>
        <w:t xml:space="preserve">   Estos eventos fomentan la transparencia y la colaboración dentro del equipo, asegurando que todos estén alineados en cuanto a los objetivos y el progreso del proyecto.</w:t>
      </w:r>
    </w:p>
    <w:p w14:paraId="2ADA2CCF" w14:textId="77777777" w:rsidR="00CD6EEC" w:rsidRPr="00CD6EEC" w:rsidRDefault="00CD6EEC" w:rsidP="00CD6EEC">
      <w:pPr>
        <w:jc w:val="both"/>
        <w:rPr>
          <w:rFonts w:ascii="Arial" w:hAnsi="Arial" w:cs="Arial"/>
          <w:sz w:val="24"/>
          <w:szCs w:val="24"/>
        </w:rPr>
      </w:pPr>
    </w:p>
    <w:p w14:paraId="0EF5D293" w14:textId="08816D63" w:rsidR="00CD6EEC" w:rsidRPr="00722241" w:rsidRDefault="00CD6EEC" w:rsidP="00AB067A">
      <w:pPr>
        <w:pStyle w:val="Ttulo2"/>
        <w:rPr>
          <w:lang w:val="es-ES"/>
        </w:rPr>
      </w:pPr>
      <w:bookmarkStart w:id="5" w:name="_Toc161410714"/>
      <w:r w:rsidRPr="00722241">
        <w:rPr>
          <w:lang w:val="es-ES"/>
        </w:rPr>
        <w:t>Artefactos en Scrum</w:t>
      </w:r>
      <w:bookmarkEnd w:id="5"/>
    </w:p>
    <w:p w14:paraId="079C0EEC" w14:textId="77777777" w:rsidR="00CD6EEC" w:rsidRPr="00CD6EEC" w:rsidRDefault="00CD6EEC" w:rsidP="00CD6EEC">
      <w:pPr>
        <w:jc w:val="both"/>
        <w:rPr>
          <w:rFonts w:ascii="Arial" w:hAnsi="Arial" w:cs="Arial"/>
          <w:sz w:val="24"/>
          <w:szCs w:val="24"/>
        </w:rPr>
      </w:pPr>
      <w:r w:rsidRPr="00CD6EEC">
        <w:rPr>
          <w:rFonts w:ascii="Arial" w:hAnsi="Arial" w:cs="Arial"/>
          <w:sz w:val="24"/>
          <w:szCs w:val="24"/>
        </w:rPr>
        <w:t xml:space="preserve">   En Scrum, se utilizan varios artefactos para gestionar el trabajo y mantener la transparencia en el proceso. El backlog del producto contiene todas las tareas pendientes, ordenadas por prioridad y valor para el cliente. El backlog del Sprint incluye las tareas seleccionadas para el Sprint en curso, mientras que el incremento es el resultado del trabajo completado al final de cada Sprint.</w:t>
      </w:r>
    </w:p>
    <w:p w14:paraId="08F52C16" w14:textId="77777777" w:rsidR="00CD6EEC" w:rsidRPr="00CD6EEC" w:rsidRDefault="00CD6EEC" w:rsidP="00CD6EEC">
      <w:pPr>
        <w:jc w:val="both"/>
        <w:rPr>
          <w:rFonts w:ascii="Arial" w:hAnsi="Arial" w:cs="Arial"/>
          <w:sz w:val="24"/>
          <w:szCs w:val="24"/>
        </w:rPr>
      </w:pPr>
    </w:p>
    <w:p w14:paraId="40A8EBE2" w14:textId="77777777" w:rsidR="00CD6EEC" w:rsidRPr="00CD6EEC" w:rsidRDefault="00CD6EEC" w:rsidP="00CD6EEC">
      <w:pPr>
        <w:jc w:val="both"/>
        <w:rPr>
          <w:rFonts w:ascii="Arial" w:hAnsi="Arial" w:cs="Arial"/>
          <w:sz w:val="24"/>
          <w:szCs w:val="24"/>
        </w:rPr>
      </w:pPr>
      <w:r w:rsidRPr="00CD6EEC">
        <w:rPr>
          <w:rFonts w:ascii="Arial" w:hAnsi="Arial" w:cs="Arial"/>
          <w:sz w:val="24"/>
          <w:szCs w:val="24"/>
        </w:rPr>
        <w:t xml:space="preserve">   La gestión adecuada de los artefactos en Scrum garantiza que el equipo tenga una visión clara de lo que se está trabajando y cuál es el progreso hacia la entrega del producto final.</w:t>
      </w:r>
    </w:p>
    <w:p w14:paraId="2B6E172B" w14:textId="77777777" w:rsidR="00CD6EEC" w:rsidRPr="00CD6EEC" w:rsidRDefault="00CD6EEC" w:rsidP="00CD6EEC">
      <w:pPr>
        <w:jc w:val="both"/>
        <w:rPr>
          <w:rFonts w:ascii="Arial" w:hAnsi="Arial" w:cs="Arial"/>
          <w:sz w:val="24"/>
          <w:szCs w:val="24"/>
        </w:rPr>
      </w:pPr>
    </w:p>
    <w:p w14:paraId="7C50DD3D" w14:textId="77777777" w:rsidR="00722241" w:rsidRDefault="00722241">
      <w:pPr>
        <w:rPr>
          <w:rFonts w:ascii="Arial" w:eastAsia="Times New Roman" w:hAnsi="Arial"/>
          <w:b/>
          <w:bCs/>
          <w:iCs/>
          <w:sz w:val="24"/>
          <w:szCs w:val="28"/>
          <w:lang w:val="es-ES" w:eastAsia="zh-CN"/>
        </w:rPr>
      </w:pPr>
      <w:bookmarkStart w:id="6" w:name="_Toc161410715"/>
      <w:r>
        <w:rPr>
          <w:lang w:val="es-ES"/>
        </w:rPr>
        <w:br w:type="page"/>
      </w:r>
    </w:p>
    <w:p w14:paraId="397B8CD6" w14:textId="3D90EFEB" w:rsidR="00CD6EEC" w:rsidRPr="00722241" w:rsidRDefault="00CD6EEC" w:rsidP="00AB067A">
      <w:pPr>
        <w:pStyle w:val="Ttulo2"/>
        <w:rPr>
          <w:lang w:val="es-ES"/>
        </w:rPr>
      </w:pPr>
      <w:r w:rsidRPr="00722241">
        <w:rPr>
          <w:lang w:val="es-ES"/>
        </w:rPr>
        <w:lastRenderedPageBreak/>
        <w:t>Ventajas y desafíos de Scrum</w:t>
      </w:r>
      <w:bookmarkEnd w:id="6"/>
    </w:p>
    <w:p w14:paraId="53D6BAC5" w14:textId="77777777" w:rsidR="00CD6EEC" w:rsidRPr="00CD6EEC" w:rsidRDefault="00CD6EEC" w:rsidP="00CD6EEC">
      <w:pPr>
        <w:jc w:val="both"/>
        <w:rPr>
          <w:rFonts w:ascii="Arial" w:hAnsi="Arial" w:cs="Arial"/>
          <w:sz w:val="24"/>
          <w:szCs w:val="24"/>
        </w:rPr>
      </w:pPr>
      <w:r w:rsidRPr="00CD6EEC">
        <w:rPr>
          <w:rFonts w:ascii="Arial" w:hAnsi="Arial" w:cs="Arial"/>
          <w:sz w:val="24"/>
          <w:szCs w:val="24"/>
        </w:rPr>
        <w:t xml:space="preserve">   La implementación de Scrum ofrece numerosas ventajas, como la entrega incremental de valor, la adaptabilidad a cambios y la mejora continua del proceso. Al priorizar el trabajo en función del valor para el cliente, Scrum permite a los equipos enfocarse en las tareas más importantes y maximizar la satisfacción del cliente.</w:t>
      </w:r>
    </w:p>
    <w:p w14:paraId="6FC7E6EA" w14:textId="77777777" w:rsidR="00CD6EEC" w:rsidRPr="00CD6EEC" w:rsidRDefault="00CD6EEC" w:rsidP="00CD6EEC">
      <w:pPr>
        <w:jc w:val="both"/>
        <w:rPr>
          <w:rFonts w:ascii="Arial" w:hAnsi="Arial" w:cs="Arial"/>
          <w:sz w:val="24"/>
          <w:szCs w:val="24"/>
        </w:rPr>
      </w:pPr>
    </w:p>
    <w:p w14:paraId="62F2868F" w14:textId="77777777" w:rsidR="00CD6EEC" w:rsidRPr="00CD6EEC" w:rsidRDefault="00CD6EEC" w:rsidP="00CD6EEC">
      <w:pPr>
        <w:jc w:val="both"/>
        <w:rPr>
          <w:rFonts w:ascii="Arial" w:hAnsi="Arial" w:cs="Arial"/>
          <w:sz w:val="24"/>
          <w:szCs w:val="24"/>
        </w:rPr>
      </w:pPr>
      <w:r w:rsidRPr="00CD6EEC">
        <w:rPr>
          <w:rFonts w:ascii="Arial" w:hAnsi="Arial" w:cs="Arial"/>
          <w:sz w:val="24"/>
          <w:szCs w:val="24"/>
        </w:rPr>
        <w:t xml:space="preserve">   Sin embargo, la adopción de Scrum también presenta desafíos, como la resistencia al cambio, la necesidad de una fuerte colaboración y comunicación, y la gestión eficaz de la incertidumbre. Superar estos desafíos requiere un compromiso por parte de todo el equipo y una mentalidad de mejora constante.</w:t>
      </w:r>
    </w:p>
    <w:p w14:paraId="0D20F6FE" w14:textId="77777777" w:rsidR="00CD6EEC" w:rsidRPr="00CD6EEC" w:rsidRDefault="00CD6EEC" w:rsidP="00CD6EEC">
      <w:pPr>
        <w:jc w:val="both"/>
        <w:rPr>
          <w:rFonts w:ascii="Arial" w:hAnsi="Arial" w:cs="Arial"/>
          <w:sz w:val="24"/>
          <w:szCs w:val="24"/>
        </w:rPr>
      </w:pPr>
    </w:p>
    <w:p w14:paraId="44B015FC" w14:textId="039F63B2" w:rsidR="00CD6EEC" w:rsidRPr="00722241" w:rsidRDefault="00CD6EEC" w:rsidP="00AB067A">
      <w:pPr>
        <w:pStyle w:val="Ttulo2"/>
        <w:rPr>
          <w:lang w:val="es-ES"/>
        </w:rPr>
      </w:pPr>
      <w:bookmarkStart w:id="7" w:name="_Toc161410716"/>
      <w:r w:rsidRPr="00722241">
        <w:rPr>
          <w:lang w:val="es-ES"/>
        </w:rPr>
        <w:t>Scrum en la práctica</w:t>
      </w:r>
      <w:bookmarkEnd w:id="7"/>
    </w:p>
    <w:p w14:paraId="324848BA" w14:textId="77777777" w:rsidR="00CD6EEC" w:rsidRPr="00CD6EEC" w:rsidRDefault="00CD6EEC" w:rsidP="00CD6EEC">
      <w:pPr>
        <w:jc w:val="both"/>
        <w:rPr>
          <w:rFonts w:ascii="Arial" w:hAnsi="Arial" w:cs="Arial"/>
          <w:sz w:val="24"/>
          <w:szCs w:val="24"/>
        </w:rPr>
      </w:pPr>
      <w:r w:rsidRPr="00CD6EEC">
        <w:rPr>
          <w:rFonts w:ascii="Arial" w:hAnsi="Arial" w:cs="Arial"/>
          <w:sz w:val="24"/>
          <w:szCs w:val="24"/>
        </w:rPr>
        <w:t xml:space="preserve">   Para aplicar Scrum de manera efectiva, es fundamental entender los principios y valores que lo sustentan. Un ejemplo de aplicación de Scrum en un proyecto real podría ser la creación de un software de gestión de tareas. El equipo trabajaría en </w:t>
      </w:r>
      <w:proofErr w:type="spellStart"/>
      <w:r w:rsidRPr="00CD6EEC">
        <w:rPr>
          <w:rFonts w:ascii="Arial" w:hAnsi="Arial" w:cs="Arial"/>
          <w:sz w:val="24"/>
          <w:szCs w:val="24"/>
        </w:rPr>
        <w:t>Sprints</w:t>
      </w:r>
      <w:proofErr w:type="spellEnd"/>
      <w:r w:rsidRPr="00CD6EEC">
        <w:rPr>
          <w:rFonts w:ascii="Arial" w:hAnsi="Arial" w:cs="Arial"/>
          <w:sz w:val="24"/>
          <w:szCs w:val="24"/>
        </w:rPr>
        <w:t xml:space="preserve"> de 2 semanas, colaborando estrechamente con el </w:t>
      </w:r>
      <w:proofErr w:type="spellStart"/>
      <w:r w:rsidRPr="00CD6EEC">
        <w:rPr>
          <w:rFonts w:ascii="Arial" w:hAnsi="Arial" w:cs="Arial"/>
          <w:sz w:val="24"/>
          <w:szCs w:val="24"/>
        </w:rPr>
        <w:t>Product</w:t>
      </w:r>
      <w:proofErr w:type="spellEnd"/>
      <w:r w:rsidRPr="00CD6EEC">
        <w:rPr>
          <w:rFonts w:ascii="Arial" w:hAnsi="Arial" w:cs="Arial"/>
          <w:sz w:val="24"/>
          <w:szCs w:val="24"/>
        </w:rPr>
        <w:t xml:space="preserve"> </w:t>
      </w:r>
      <w:proofErr w:type="spellStart"/>
      <w:r w:rsidRPr="00CD6EEC">
        <w:rPr>
          <w:rFonts w:ascii="Arial" w:hAnsi="Arial" w:cs="Arial"/>
          <w:sz w:val="24"/>
          <w:szCs w:val="24"/>
        </w:rPr>
        <w:t>Owner</w:t>
      </w:r>
      <w:proofErr w:type="spellEnd"/>
      <w:r w:rsidRPr="00CD6EEC">
        <w:rPr>
          <w:rFonts w:ascii="Arial" w:hAnsi="Arial" w:cs="Arial"/>
          <w:sz w:val="24"/>
          <w:szCs w:val="24"/>
        </w:rPr>
        <w:t xml:space="preserve"> para priorizar las funcionalidades más importantes.</w:t>
      </w:r>
    </w:p>
    <w:p w14:paraId="1A1ADBCB" w14:textId="77777777" w:rsidR="00CD6EEC" w:rsidRPr="00CD6EEC" w:rsidRDefault="00CD6EEC" w:rsidP="00CD6EEC">
      <w:pPr>
        <w:jc w:val="both"/>
        <w:rPr>
          <w:rFonts w:ascii="Arial" w:hAnsi="Arial" w:cs="Arial"/>
          <w:sz w:val="24"/>
          <w:szCs w:val="24"/>
        </w:rPr>
      </w:pPr>
    </w:p>
    <w:p w14:paraId="136EB485" w14:textId="77777777" w:rsidR="00CD6EEC" w:rsidRPr="00CD6EEC" w:rsidRDefault="00CD6EEC" w:rsidP="00CD6EEC">
      <w:pPr>
        <w:jc w:val="both"/>
        <w:rPr>
          <w:rFonts w:ascii="Arial" w:hAnsi="Arial" w:cs="Arial"/>
          <w:sz w:val="24"/>
          <w:szCs w:val="24"/>
        </w:rPr>
      </w:pPr>
      <w:r w:rsidRPr="00CD6EEC">
        <w:rPr>
          <w:rFonts w:ascii="Arial" w:hAnsi="Arial" w:cs="Arial"/>
          <w:sz w:val="24"/>
          <w:szCs w:val="24"/>
        </w:rPr>
        <w:t xml:space="preserve">   Al final de cada Sprint, se realizaría una demostración del software al cliente para obtener retroalimentación y ajustar la planificación para el siguiente Sprint. Mediante la iteración continua y la retroalimentación constante, el equipo lograría entregar un producto de alta calidad y valor para el cliente.</w:t>
      </w:r>
    </w:p>
    <w:p w14:paraId="19100785" w14:textId="77777777" w:rsidR="00CD6EEC" w:rsidRPr="00CD6EEC" w:rsidRDefault="00CD6EEC" w:rsidP="00CD6EEC">
      <w:pPr>
        <w:jc w:val="both"/>
        <w:rPr>
          <w:rFonts w:ascii="Arial" w:hAnsi="Arial" w:cs="Arial"/>
          <w:sz w:val="24"/>
          <w:szCs w:val="24"/>
        </w:rPr>
      </w:pPr>
    </w:p>
    <w:p w14:paraId="6C892183" w14:textId="77777777" w:rsidR="00722241" w:rsidRDefault="00722241">
      <w:pPr>
        <w:rPr>
          <w:rFonts w:ascii="Arial" w:eastAsia="Times New Roman" w:hAnsi="Arial"/>
          <w:b/>
          <w:bCs/>
          <w:iCs/>
          <w:sz w:val="24"/>
          <w:szCs w:val="28"/>
          <w:lang w:val="es-ES" w:eastAsia="zh-CN"/>
        </w:rPr>
      </w:pPr>
      <w:bookmarkStart w:id="8" w:name="_Toc161410717"/>
      <w:r>
        <w:rPr>
          <w:lang w:val="es-ES"/>
        </w:rPr>
        <w:br w:type="page"/>
      </w:r>
    </w:p>
    <w:p w14:paraId="16FD2B72" w14:textId="45446951" w:rsidR="00CD6EEC" w:rsidRPr="00AB067A" w:rsidRDefault="00CD6EEC" w:rsidP="00AB067A">
      <w:pPr>
        <w:pStyle w:val="Ttulo2"/>
        <w:rPr>
          <w:lang w:val="es-ES"/>
        </w:rPr>
      </w:pPr>
      <w:r w:rsidRPr="00AB067A">
        <w:rPr>
          <w:lang w:val="es-ES"/>
        </w:rPr>
        <w:lastRenderedPageBreak/>
        <w:t>Futuro de Scrum y tendencias en gestión de proyectos</w:t>
      </w:r>
      <w:bookmarkEnd w:id="8"/>
    </w:p>
    <w:p w14:paraId="09787BC0" w14:textId="77777777" w:rsidR="00CD6EEC" w:rsidRPr="00CD6EEC" w:rsidRDefault="00CD6EEC" w:rsidP="00CD6EEC">
      <w:pPr>
        <w:jc w:val="both"/>
        <w:rPr>
          <w:rFonts w:ascii="Arial" w:hAnsi="Arial" w:cs="Arial"/>
          <w:sz w:val="24"/>
          <w:szCs w:val="24"/>
        </w:rPr>
      </w:pPr>
      <w:r w:rsidRPr="00CD6EEC">
        <w:rPr>
          <w:rFonts w:ascii="Arial" w:hAnsi="Arial" w:cs="Arial"/>
          <w:sz w:val="24"/>
          <w:szCs w:val="24"/>
        </w:rPr>
        <w:t xml:space="preserve">   Scrum ha evolucionado desde su creación y sigue adaptándose a las necesidades cambiantes de la gestión de proyectos en la actualidad. Con la creciente demanda de flexibilidad y rapidez en la entrega de productos, Scrum se posiciona como un marco de trabajo ágil y efectivo para abordar estos desafíos.</w:t>
      </w:r>
    </w:p>
    <w:p w14:paraId="6E30253A" w14:textId="77777777" w:rsidR="00CD6EEC" w:rsidRPr="00CD6EEC" w:rsidRDefault="00CD6EEC" w:rsidP="00CD6EEC">
      <w:pPr>
        <w:jc w:val="both"/>
        <w:rPr>
          <w:rFonts w:ascii="Arial" w:hAnsi="Arial" w:cs="Arial"/>
          <w:sz w:val="24"/>
          <w:szCs w:val="24"/>
        </w:rPr>
      </w:pPr>
    </w:p>
    <w:p w14:paraId="48110FEA" w14:textId="77777777" w:rsidR="00CD6EEC" w:rsidRPr="00CD6EEC" w:rsidRDefault="00CD6EEC" w:rsidP="00CD6EEC">
      <w:pPr>
        <w:jc w:val="both"/>
        <w:rPr>
          <w:rFonts w:ascii="Arial" w:hAnsi="Arial" w:cs="Arial"/>
          <w:sz w:val="24"/>
          <w:szCs w:val="24"/>
        </w:rPr>
      </w:pPr>
      <w:r w:rsidRPr="00CD6EEC">
        <w:rPr>
          <w:rFonts w:ascii="Arial" w:hAnsi="Arial" w:cs="Arial"/>
          <w:sz w:val="24"/>
          <w:szCs w:val="24"/>
        </w:rPr>
        <w:t xml:space="preserve">   Las tendencias actuales en gestión de proyectos, como la integración de herramientas digitales y la colaboración remota, se alinean con los principios de Scrum y ofrecen nuevas oportunidades para su aplicación en diferentes contextos y sectores.</w:t>
      </w:r>
    </w:p>
    <w:p w14:paraId="0585F6ED" w14:textId="77777777" w:rsidR="00CD6EEC" w:rsidRPr="00CD6EEC" w:rsidRDefault="00CD6EEC" w:rsidP="00CD6EEC">
      <w:pPr>
        <w:jc w:val="both"/>
        <w:rPr>
          <w:rFonts w:ascii="Arial" w:hAnsi="Arial" w:cs="Arial"/>
          <w:sz w:val="24"/>
          <w:szCs w:val="24"/>
        </w:rPr>
      </w:pPr>
    </w:p>
    <w:p w14:paraId="7F5E9E56" w14:textId="024FF7FD" w:rsidR="00CD6EEC" w:rsidRPr="00CD6EEC" w:rsidRDefault="00CD6EEC" w:rsidP="00CD6EEC">
      <w:pPr>
        <w:jc w:val="both"/>
        <w:rPr>
          <w:rFonts w:ascii="Arial" w:hAnsi="Arial" w:cs="Arial"/>
          <w:sz w:val="24"/>
          <w:szCs w:val="24"/>
        </w:rPr>
      </w:pPr>
      <w:r w:rsidRPr="00CD6EEC">
        <w:rPr>
          <w:rFonts w:ascii="Arial" w:hAnsi="Arial" w:cs="Arial"/>
          <w:sz w:val="24"/>
          <w:szCs w:val="24"/>
        </w:rPr>
        <w:t xml:space="preserve">Este desarrollo sobre Scrum proporciona una visión detallada de sus fundamentos, roles, eventos, artefactos, ventajas y desafíos, así como su aplicación práctica y su futuro en la gestión de proyectos. </w:t>
      </w:r>
    </w:p>
    <w:p w14:paraId="6BED4AF1" w14:textId="77777777" w:rsidR="00CD6EEC" w:rsidRPr="00CD6EEC" w:rsidRDefault="00CD6EEC" w:rsidP="00AB4A55">
      <w:pPr>
        <w:pStyle w:val="Estilo1UHO"/>
      </w:pPr>
    </w:p>
    <w:p w14:paraId="61C8855B" w14:textId="77777777" w:rsidR="00722241" w:rsidRDefault="00722241">
      <w:pPr>
        <w:rPr>
          <w:rFonts w:ascii="Arial" w:eastAsia="Times New Roman" w:hAnsi="Arial"/>
          <w:b/>
          <w:bCs/>
          <w:color w:val="92D050"/>
          <w:kern w:val="1"/>
          <w:sz w:val="24"/>
          <w:szCs w:val="32"/>
          <w:lang w:val="es-ES" w:eastAsia="zh-CN"/>
        </w:rPr>
      </w:pPr>
      <w:bookmarkStart w:id="9" w:name="_Toc161410718"/>
      <w:r>
        <w:br w:type="page"/>
      </w:r>
    </w:p>
    <w:p w14:paraId="0960E994" w14:textId="63D79DAB" w:rsidR="00CD6EEC" w:rsidRPr="00A356F7" w:rsidRDefault="00CD6EEC" w:rsidP="00AB4A55">
      <w:pPr>
        <w:pStyle w:val="Estilo1UHO"/>
      </w:pPr>
      <w:r w:rsidRPr="00A356F7">
        <w:lastRenderedPageBreak/>
        <w:t>Conclusiones</w:t>
      </w:r>
      <w:r w:rsidR="00A356F7">
        <w:t>:</w:t>
      </w:r>
      <w:bookmarkEnd w:id="9"/>
    </w:p>
    <w:p w14:paraId="65ED8723" w14:textId="77777777" w:rsidR="00CD6EEC" w:rsidRDefault="00CD6EEC" w:rsidP="00CD6EEC">
      <w:pPr>
        <w:jc w:val="both"/>
        <w:rPr>
          <w:rFonts w:ascii="Arial" w:hAnsi="Arial" w:cs="Arial"/>
          <w:sz w:val="24"/>
          <w:szCs w:val="24"/>
        </w:rPr>
      </w:pPr>
      <w:r w:rsidRPr="00CD6EEC">
        <w:rPr>
          <w:rFonts w:ascii="Arial" w:hAnsi="Arial" w:cs="Arial"/>
          <w:sz w:val="24"/>
          <w:szCs w:val="24"/>
        </w:rPr>
        <w:t>En conclusión, Scrum se presenta como un marco de trabajo ágil altamente efectivo para la gestión de proyectos en un entorno dinámico y cambiante. Sus principios fundamentales, como la transparencia, la inspección y la adaptación, permiten a los equipos trabajar de manera colaborativa, enfocada en la entrega de valor y la satisfacción del cliente.</w:t>
      </w:r>
    </w:p>
    <w:p w14:paraId="62C78BE6" w14:textId="77777777" w:rsidR="00E2350E" w:rsidRPr="00CD6EEC" w:rsidRDefault="00E2350E" w:rsidP="00CD6EEC">
      <w:pPr>
        <w:jc w:val="both"/>
        <w:rPr>
          <w:rFonts w:ascii="Arial" w:hAnsi="Arial" w:cs="Arial"/>
          <w:sz w:val="24"/>
          <w:szCs w:val="24"/>
        </w:rPr>
      </w:pPr>
    </w:p>
    <w:p w14:paraId="646648A4" w14:textId="77777777" w:rsidR="00CD6EEC" w:rsidRDefault="00CD6EEC" w:rsidP="00CD6EEC">
      <w:pPr>
        <w:jc w:val="both"/>
        <w:rPr>
          <w:rFonts w:ascii="Arial" w:hAnsi="Arial" w:cs="Arial"/>
          <w:sz w:val="24"/>
          <w:szCs w:val="24"/>
        </w:rPr>
      </w:pPr>
      <w:r w:rsidRPr="00CD6EEC">
        <w:rPr>
          <w:rFonts w:ascii="Arial" w:hAnsi="Arial" w:cs="Arial"/>
          <w:sz w:val="24"/>
          <w:szCs w:val="24"/>
        </w:rPr>
        <w:t>Al centrarse en la entrega incremental de funcionalidades y en la mejora continua del proceso, Scrum promueve la flexibilidad, la adaptabilidad y la eficiencia en la gestión de proyectos. La estructura clara de roles, eventos y artefactos brinda un marco de referencia sólido para la planificación, ejecución y seguimiento del trabajo, asegurando que todos los miembros del equipo estén alineados en cuanto a los objetivos y el progreso del proyecto.</w:t>
      </w:r>
    </w:p>
    <w:p w14:paraId="18696FAD" w14:textId="77777777" w:rsidR="00E2350E" w:rsidRPr="00CD6EEC" w:rsidRDefault="00E2350E" w:rsidP="00CD6EEC">
      <w:pPr>
        <w:jc w:val="both"/>
        <w:rPr>
          <w:rFonts w:ascii="Arial" w:hAnsi="Arial" w:cs="Arial"/>
          <w:sz w:val="24"/>
          <w:szCs w:val="24"/>
        </w:rPr>
      </w:pPr>
    </w:p>
    <w:p w14:paraId="42FDB03E" w14:textId="77777777" w:rsidR="00CD6EEC" w:rsidRPr="00CD6EEC" w:rsidRDefault="00CD6EEC" w:rsidP="00CD6EEC">
      <w:pPr>
        <w:jc w:val="both"/>
        <w:rPr>
          <w:rFonts w:ascii="Arial" w:hAnsi="Arial" w:cs="Arial"/>
          <w:sz w:val="24"/>
          <w:szCs w:val="24"/>
        </w:rPr>
      </w:pPr>
      <w:r w:rsidRPr="00CD6EEC">
        <w:rPr>
          <w:rFonts w:ascii="Arial" w:hAnsi="Arial" w:cs="Arial"/>
          <w:sz w:val="24"/>
          <w:szCs w:val="24"/>
        </w:rPr>
        <w:t>Las ventajas de Scrum, como la entrega de valor temprana, la adaptabilidad a cambios y la mejora continua, son fundamentales para mantener la competitividad y la relevancia en un mercado cada vez más exigente y competitivo. Sin embargo, es importante tener en cuenta que la implementación de Scrum también presenta desafíos, como la resistencia al cambio, la necesidad de una comunicación efectiva y la gestión de la incertidumbre.</w:t>
      </w:r>
    </w:p>
    <w:p w14:paraId="195F0D3F" w14:textId="77777777" w:rsidR="00CD6EEC" w:rsidRPr="00CD6EEC" w:rsidRDefault="00CD6EEC" w:rsidP="00CD6EEC">
      <w:pPr>
        <w:jc w:val="both"/>
        <w:rPr>
          <w:rFonts w:ascii="Arial" w:hAnsi="Arial" w:cs="Arial"/>
          <w:sz w:val="24"/>
          <w:szCs w:val="24"/>
        </w:rPr>
      </w:pPr>
    </w:p>
    <w:p w14:paraId="72611966" w14:textId="6E8BF1BE" w:rsidR="003451E6" w:rsidRDefault="00CD6EEC" w:rsidP="00CD6EEC">
      <w:pPr>
        <w:jc w:val="both"/>
        <w:rPr>
          <w:rFonts w:ascii="Arial" w:hAnsi="Arial" w:cs="Arial"/>
          <w:sz w:val="24"/>
          <w:szCs w:val="24"/>
        </w:rPr>
      </w:pPr>
      <w:r w:rsidRPr="00CD6EEC">
        <w:rPr>
          <w:rFonts w:ascii="Arial" w:hAnsi="Arial" w:cs="Arial"/>
          <w:sz w:val="24"/>
          <w:szCs w:val="24"/>
        </w:rPr>
        <w:t>En el futuro, Scrum seguirá evolucionando para adaptarse a las nuevas tendencias y desafíos en la gestión de proyectos, aprovechando las oportunidades que ofrecen las herramientas digitales, la colaboración remota y la innovación continua. Su capacidad para fomentar la agilidad, la flexibilidad y la entrega de valor lo posiciona como un marco de trabajo indispensable para las organizaciones que buscan maximizar su eficiencia y su capacidad de adaptación en un entorno empresarial en constante cambio.</w:t>
      </w:r>
    </w:p>
    <w:p w14:paraId="05775605" w14:textId="77777777" w:rsidR="00E2350E" w:rsidRDefault="00E2350E" w:rsidP="00CD6EEC">
      <w:pPr>
        <w:jc w:val="both"/>
        <w:rPr>
          <w:rFonts w:ascii="Arial" w:hAnsi="Arial" w:cs="Arial"/>
          <w:sz w:val="24"/>
          <w:szCs w:val="24"/>
        </w:rPr>
      </w:pPr>
    </w:p>
    <w:p w14:paraId="0CD94DEC" w14:textId="24CE6BD6" w:rsidR="00CD6EEC" w:rsidRDefault="0066437B" w:rsidP="00CD6EEC">
      <w:pPr>
        <w:jc w:val="both"/>
        <w:rPr>
          <w:rFonts w:ascii="Arial" w:hAnsi="Arial" w:cs="Arial"/>
          <w:sz w:val="24"/>
          <w:szCs w:val="24"/>
        </w:rPr>
      </w:pPr>
      <w:r>
        <w:rPr>
          <w:rFonts w:ascii="Arial" w:hAnsi="Arial" w:cs="Arial"/>
          <w:sz w:val="24"/>
          <w:szCs w:val="24"/>
        </w:rPr>
        <w:t>Siendo</w:t>
      </w:r>
      <w:r w:rsidR="00CD6EEC" w:rsidRPr="00CD6EEC">
        <w:rPr>
          <w:rFonts w:ascii="Arial" w:hAnsi="Arial" w:cs="Arial"/>
          <w:sz w:val="24"/>
          <w:szCs w:val="24"/>
        </w:rPr>
        <w:t xml:space="preserve"> Scrum no solo una metodología de gestión de proyectos, sino un enfoque integral que promueve la colaboración, la transparencia y la mejora continua en busca de la excelencia en la entrega de productos y servicios. Su aplicación efectiva requiere un compromiso por parte de todos los miembros del equipo, así como una mentalidad de aprendizaje y adaptación constante para enfrentar los desafíos y aprovechar las oportunidades que se presentan en el camino hacia el</w:t>
      </w:r>
      <w:r w:rsidR="00CD6EEC">
        <w:rPr>
          <w:rFonts w:ascii="Arial" w:hAnsi="Arial" w:cs="Arial"/>
          <w:sz w:val="24"/>
          <w:szCs w:val="24"/>
        </w:rPr>
        <w:t xml:space="preserve"> </w:t>
      </w:r>
      <w:r w:rsidR="008E1D40">
        <w:rPr>
          <w:rFonts w:ascii="Arial" w:hAnsi="Arial" w:cs="Arial"/>
          <w:sz w:val="24"/>
          <w:szCs w:val="24"/>
        </w:rPr>
        <w:t xml:space="preserve">éxito. </w:t>
      </w:r>
    </w:p>
    <w:p w14:paraId="641BFE07" w14:textId="77777777" w:rsidR="00357CD0" w:rsidRDefault="00357CD0" w:rsidP="00CD6EEC">
      <w:pPr>
        <w:jc w:val="both"/>
        <w:rPr>
          <w:rFonts w:ascii="Arial" w:hAnsi="Arial" w:cs="Arial"/>
          <w:sz w:val="24"/>
          <w:szCs w:val="24"/>
        </w:rPr>
      </w:pPr>
    </w:p>
    <w:p w14:paraId="714A3A85" w14:textId="77777777" w:rsidR="00722241" w:rsidRDefault="00722241">
      <w:pPr>
        <w:rPr>
          <w:rFonts w:ascii="Arial" w:eastAsia="Times New Roman" w:hAnsi="Arial"/>
          <w:b/>
          <w:bCs/>
          <w:color w:val="92D050"/>
          <w:kern w:val="1"/>
          <w:sz w:val="24"/>
          <w:szCs w:val="32"/>
          <w:lang w:val="es-ES" w:eastAsia="zh-CN"/>
        </w:rPr>
      </w:pPr>
      <w:bookmarkStart w:id="10" w:name="_Toc161410719"/>
      <w:r>
        <w:br w:type="page"/>
      </w:r>
    </w:p>
    <w:p w14:paraId="581B0323" w14:textId="64B0E4E6" w:rsidR="00357CD0" w:rsidRPr="00A356F7" w:rsidRDefault="00357CD0" w:rsidP="00AB4A55">
      <w:pPr>
        <w:pStyle w:val="Estilo1UHO"/>
      </w:pPr>
      <w:r w:rsidRPr="00A356F7">
        <w:lastRenderedPageBreak/>
        <w:t>Bibliografía</w:t>
      </w:r>
      <w:r w:rsidR="00403E9A" w:rsidRPr="00A356F7">
        <w:t>:</w:t>
      </w:r>
      <w:bookmarkEnd w:id="10"/>
    </w:p>
    <w:p w14:paraId="1F544882" w14:textId="2B3C8327" w:rsidR="00357CD0" w:rsidRPr="00357CD0" w:rsidRDefault="00403E9A" w:rsidP="00357CD0">
      <w:pPr>
        <w:jc w:val="both"/>
        <w:rPr>
          <w:rFonts w:ascii="Arial" w:hAnsi="Arial" w:cs="Arial"/>
          <w:sz w:val="24"/>
          <w:szCs w:val="24"/>
        </w:rPr>
      </w:pPr>
      <w:r>
        <w:rPr>
          <w:rFonts w:ascii="Arial" w:hAnsi="Arial" w:cs="Arial"/>
          <w:sz w:val="24"/>
          <w:szCs w:val="24"/>
        </w:rPr>
        <w:t>-</w:t>
      </w:r>
      <w:r w:rsidR="00357CD0" w:rsidRPr="00357CD0">
        <w:rPr>
          <w:rFonts w:ascii="Arial" w:hAnsi="Arial" w:cs="Arial"/>
          <w:sz w:val="24"/>
          <w:szCs w:val="24"/>
        </w:rPr>
        <w:t xml:space="preserve"> Schwaber, K., &amp; Sutherland, J. (2017). "La Guía Scrum". Scrum.org. [En línea]. Disponible en: https://www.scrumguides.org/docs/scrumguide/v2017/2017-Scrum-Guide-Spanish.pdf</w:t>
      </w:r>
    </w:p>
    <w:p w14:paraId="7F6E6130" w14:textId="77777777" w:rsidR="00357CD0" w:rsidRPr="00357CD0" w:rsidRDefault="00357CD0" w:rsidP="00357CD0">
      <w:pPr>
        <w:jc w:val="both"/>
        <w:rPr>
          <w:rFonts w:ascii="Arial" w:hAnsi="Arial" w:cs="Arial"/>
          <w:sz w:val="24"/>
          <w:szCs w:val="24"/>
        </w:rPr>
      </w:pPr>
    </w:p>
    <w:p w14:paraId="489376F5" w14:textId="7839503D" w:rsidR="00357CD0" w:rsidRPr="00357CD0" w:rsidRDefault="00403E9A" w:rsidP="00357CD0">
      <w:pPr>
        <w:jc w:val="both"/>
        <w:rPr>
          <w:rFonts w:ascii="Arial" w:hAnsi="Arial" w:cs="Arial"/>
          <w:sz w:val="24"/>
          <w:szCs w:val="24"/>
        </w:rPr>
      </w:pPr>
      <w:r>
        <w:rPr>
          <w:rFonts w:ascii="Arial" w:hAnsi="Arial" w:cs="Arial"/>
          <w:sz w:val="24"/>
          <w:szCs w:val="24"/>
        </w:rPr>
        <w:t>-</w:t>
      </w:r>
      <w:r w:rsidR="00357CD0" w:rsidRPr="00357CD0">
        <w:rPr>
          <w:rFonts w:ascii="Arial" w:hAnsi="Arial" w:cs="Arial"/>
          <w:sz w:val="24"/>
          <w:szCs w:val="24"/>
        </w:rPr>
        <w:t xml:space="preserve"> Rubio, F. (2017). "Scrum: El arte de hacer el doble de trabajo en la mitad de tiempo". Empresa Activa.</w:t>
      </w:r>
    </w:p>
    <w:p w14:paraId="5C476D0B" w14:textId="77777777" w:rsidR="00357CD0" w:rsidRPr="00357CD0" w:rsidRDefault="00357CD0" w:rsidP="00357CD0">
      <w:pPr>
        <w:jc w:val="both"/>
        <w:rPr>
          <w:rFonts w:ascii="Arial" w:hAnsi="Arial" w:cs="Arial"/>
          <w:sz w:val="24"/>
          <w:szCs w:val="24"/>
        </w:rPr>
      </w:pPr>
    </w:p>
    <w:p w14:paraId="3B2F293F" w14:textId="0F2127E7" w:rsidR="00357CD0" w:rsidRPr="00357CD0" w:rsidRDefault="00403E9A" w:rsidP="00357CD0">
      <w:pPr>
        <w:jc w:val="both"/>
        <w:rPr>
          <w:rFonts w:ascii="Arial" w:hAnsi="Arial" w:cs="Arial"/>
          <w:sz w:val="24"/>
          <w:szCs w:val="24"/>
        </w:rPr>
      </w:pPr>
      <w:r>
        <w:rPr>
          <w:rFonts w:ascii="Arial" w:hAnsi="Arial" w:cs="Arial"/>
          <w:sz w:val="24"/>
          <w:szCs w:val="24"/>
        </w:rPr>
        <w:t>-</w:t>
      </w:r>
      <w:r w:rsidR="00357CD0" w:rsidRPr="00357CD0">
        <w:rPr>
          <w:rFonts w:ascii="Arial" w:hAnsi="Arial" w:cs="Arial"/>
          <w:sz w:val="24"/>
          <w:szCs w:val="24"/>
        </w:rPr>
        <w:t xml:space="preserve"> De la Torre, J. (2018). "Scrum: El método ágil de gestión de proyectos". Ediciones Díaz de Santos.</w:t>
      </w:r>
    </w:p>
    <w:p w14:paraId="1B4E1F18" w14:textId="77777777" w:rsidR="00357CD0" w:rsidRPr="00357CD0" w:rsidRDefault="00357CD0" w:rsidP="00357CD0">
      <w:pPr>
        <w:jc w:val="both"/>
        <w:rPr>
          <w:rFonts w:ascii="Arial" w:hAnsi="Arial" w:cs="Arial"/>
          <w:sz w:val="24"/>
          <w:szCs w:val="24"/>
        </w:rPr>
      </w:pPr>
    </w:p>
    <w:p w14:paraId="1F0BA0F4" w14:textId="0BB42D37" w:rsidR="00357CD0" w:rsidRPr="00357CD0" w:rsidRDefault="00403E9A" w:rsidP="00357CD0">
      <w:pPr>
        <w:jc w:val="both"/>
        <w:rPr>
          <w:rFonts w:ascii="Arial" w:hAnsi="Arial" w:cs="Arial"/>
          <w:sz w:val="24"/>
          <w:szCs w:val="24"/>
        </w:rPr>
      </w:pPr>
      <w:r>
        <w:rPr>
          <w:rFonts w:ascii="Arial" w:hAnsi="Arial" w:cs="Arial"/>
          <w:sz w:val="24"/>
          <w:szCs w:val="24"/>
        </w:rPr>
        <w:t>-</w:t>
      </w:r>
      <w:r w:rsidR="00357CD0" w:rsidRPr="00357CD0">
        <w:rPr>
          <w:rFonts w:ascii="Arial" w:hAnsi="Arial" w:cs="Arial"/>
          <w:sz w:val="24"/>
          <w:szCs w:val="24"/>
        </w:rPr>
        <w:t xml:space="preserve"> Otero, M. (2019). "Scrum: El poder de la agilidad". Libros de Cabecera.</w:t>
      </w:r>
    </w:p>
    <w:p w14:paraId="1C2A8430" w14:textId="77777777" w:rsidR="00357CD0" w:rsidRPr="00357CD0" w:rsidRDefault="00357CD0" w:rsidP="00357CD0">
      <w:pPr>
        <w:jc w:val="both"/>
        <w:rPr>
          <w:rFonts w:ascii="Arial" w:hAnsi="Arial" w:cs="Arial"/>
          <w:sz w:val="24"/>
          <w:szCs w:val="24"/>
        </w:rPr>
      </w:pPr>
    </w:p>
    <w:p w14:paraId="261DED39" w14:textId="251BDCBE" w:rsidR="00357CD0" w:rsidRPr="00357CD0" w:rsidRDefault="00403E9A" w:rsidP="00357CD0">
      <w:pPr>
        <w:jc w:val="both"/>
        <w:rPr>
          <w:rFonts w:ascii="Arial" w:hAnsi="Arial" w:cs="Arial"/>
          <w:sz w:val="24"/>
          <w:szCs w:val="24"/>
        </w:rPr>
      </w:pPr>
      <w:r>
        <w:rPr>
          <w:rFonts w:ascii="Arial" w:hAnsi="Arial" w:cs="Arial"/>
          <w:sz w:val="24"/>
          <w:szCs w:val="24"/>
        </w:rPr>
        <w:t>-</w:t>
      </w:r>
      <w:r w:rsidR="00357CD0" w:rsidRPr="00357CD0">
        <w:rPr>
          <w:rFonts w:ascii="Arial" w:hAnsi="Arial" w:cs="Arial"/>
          <w:sz w:val="24"/>
          <w:szCs w:val="24"/>
        </w:rPr>
        <w:t xml:space="preserve"> Ries, E. (2011). "La metodología Lean Startup: Cómo crear empresas de éxito utilizando la innovación continua". Deusto.</w:t>
      </w:r>
    </w:p>
    <w:p w14:paraId="652257A1" w14:textId="77777777" w:rsidR="00357CD0" w:rsidRPr="00357CD0" w:rsidRDefault="00357CD0" w:rsidP="00357CD0">
      <w:pPr>
        <w:jc w:val="both"/>
        <w:rPr>
          <w:rFonts w:ascii="Arial" w:hAnsi="Arial" w:cs="Arial"/>
          <w:sz w:val="24"/>
          <w:szCs w:val="24"/>
        </w:rPr>
      </w:pPr>
    </w:p>
    <w:p w14:paraId="47FD040E" w14:textId="27508956" w:rsidR="00357CD0" w:rsidRPr="00534B78" w:rsidRDefault="00403E9A" w:rsidP="00357CD0">
      <w:pPr>
        <w:jc w:val="both"/>
        <w:rPr>
          <w:rFonts w:ascii="Arial" w:hAnsi="Arial" w:cs="Arial"/>
          <w:sz w:val="24"/>
          <w:szCs w:val="24"/>
        </w:rPr>
      </w:pPr>
      <w:r>
        <w:rPr>
          <w:rFonts w:ascii="Arial" w:hAnsi="Arial" w:cs="Arial"/>
          <w:sz w:val="24"/>
          <w:szCs w:val="24"/>
        </w:rPr>
        <w:t>-</w:t>
      </w:r>
      <w:r w:rsidR="00357CD0" w:rsidRPr="00357CD0">
        <w:rPr>
          <w:rFonts w:ascii="Arial" w:hAnsi="Arial" w:cs="Arial"/>
          <w:sz w:val="24"/>
          <w:szCs w:val="24"/>
        </w:rPr>
        <w:t xml:space="preserve"> García-Morales, V. J., &amp; Martín-Rojas, R. (2018). "Agilidad y flexibilidad en la gestión de proyectos: El enfoque Scrum". Editorial Universidad de Granada.</w:t>
      </w:r>
    </w:p>
    <w:sectPr w:rsidR="00357CD0" w:rsidRPr="00534B78">
      <w:footerReference w:type="default" r:id="rId13"/>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2DEEA" w14:textId="77777777" w:rsidR="0037452B" w:rsidRDefault="0037452B">
      <w:pPr>
        <w:spacing w:after="0" w:line="240" w:lineRule="auto"/>
      </w:pPr>
      <w:r>
        <w:separator/>
      </w:r>
    </w:p>
  </w:endnote>
  <w:endnote w:type="continuationSeparator" w:id="0">
    <w:p w14:paraId="79639C36" w14:textId="77777777" w:rsidR="0037452B" w:rsidRDefault="00374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Lohit Hindi">
    <w:altName w:val="Klee One"/>
    <w:charset w:val="80"/>
    <w:family w:val="auto"/>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yriad Pro">
    <w:charset w:val="00"/>
    <w:family w:val="swiss"/>
    <w:pitch w:val="default"/>
    <w:sig w:usb0="00000000" w:usb1="00000000" w:usb2="00000000" w:usb3="00000000" w:csb0="0000019F" w:csb1="00000000"/>
  </w:font>
  <w:font w:name="Museo Sans 300">
    <w:altName w:val="Arial"/>
    <w:charset w:val="00"/>
    <w:family w:val="modern"/>
    <w:pitch w:val="default"/>
    <w:sig w:usb0="00000000" w:usb1="00000000" w:usb2="00000000" w:usb3="00000000" w:csb0="00000093" w:csb1="00000000"/>
  </w:font>
  <w:font w:name="Museo Sans 900">
    <w:altName w:val="Arial"/>
    <w:charset w:val="00"/>
    <w:family w:val="modern"/>
    <w:pitch w:val="default"/>
    <w:sig w:usb0="00000000" w:usb1="00000000" w:usb2="00000000" w:usb3="00000000" w:csb0="00000093" w:csb1="00000000"/>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edra Sans Std Book">
    <w:altName w:val="Arial"/>
    <w:charset w:val="00"/>
    <w:family w:val="swiss"/>
    <w:pitch w:val="default"/>
    <w:sig w:usb0="00000000" w:usb1="00000000"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48C9" w14:textId="77777777" w:rsidR="00E76DEF" w:rsidRDefault="00123BBE">
    <w:pPr>
      <w:ind w:right="190"/>
      <w:rPr>
        <w:color w:val="0F243E"/>
        <w:sz w:val="26"/>
        <w:szCs w:val="26"/>
      </w:rPr>
    </w:pPr>
    <w:r>
      <w:rPr>
        <w:noProof/>
        <w:lang w:eastAsia="es-MX"/>
      </w:rPr>
      <w:drawing>
        <wp:anchor distT="0" distB="0" distL="114300" distR="114300" simplePos="0" relativeHeight="251658240" behindDoc="1" locked="0" layoutInCell="1" allowOverlap="1" wp14:anchorId="1BEC75DD" wp14:editId="59725DA0">
          <wp:simplePos x="0" y="0"/>
          <wp:positionH relativeFrom="margin">
            <wp:posOffset>5543550</wp:posOffset>
          </wp:positionH>
          <wp:positionV relativeFrom="paragraph">
            <wp:posOffset>271145</wp:posOffset>
          </wp:positionV>
          <wp:extent cx="428625" cy="333375"/>
          <wp:effectExtent l="0" t="0" r="9525" b="9525"/>
          <wp:wrapNone/>
          <wp:docPr id="2" name="Imagen 2" descr="Descripción: sene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escripción: senefa"/>
                  <pic:cNvPicPr>
                    <a:picLocks noChangeAspect="1" noChangeArrowheads="1"/>
                  </pic:cNvPicPr>
                </pic:nvPicPr>
                <pic:blipFill>
                  <a:blip r:embed="rId1">
                    <a:extLst>
                      <a:ext uri="{28A0092B-C50C-407E-A947-70E740481C1C}">
                        <a14:useLocalDpi xmlns:a14="http://schemas.microsoft.com/office/drawing/2010/main" val="0"/>
                      </a:ext>
                    </a:extLst>
                  </a:blip>
                  <a:srcRect l="17617" t="36836" r="76916" b="33181"/>
                  <a:stretch>
                    <a:fillRect/>
                  </a:stretch>
                </pic:blipFill>
                <pic:spPr>
                  <a:xfrm>
                    <a:off x="0" y="0"/>
                    <a:ext cx="428625" cy="333375"/>
                  </a:xfrm>
                  <a:prstGeom prst="rect">
                    <a:avLst/>
                  </a:prstGeom>
                  <a:noFill/>
                  <a:ln>
                    <a:noFill/>
                  </a:ln>
                </pic:spPr>
              </pic:pic>
            </a:graphicData>
          </a:graphic>
        </wp:anchor>
      </w:drawing>
    </w:r>
    <w:r>
      <w:rPr>
        <w:noProof/>
        <w:lang w:eastAsia="es-MX"/>
      </w:rPr>
      <mc:AlternateContent>
        <mc:Choice Requires="wps">
          <w:drawing>
            <wp:anchor distT="0" distB="0" distL="114300" distR="114300" simplePos="0" relativeHeight="251652096" behindDoc="0" locked="0" layoutInCell="1" allowOverlap="1" wp14:anchorId="137EB8C4" wp14:editId="7F82F16B">
              <wp:simplePos x="0" y="0"/>
              <wp:positionH relativeFrom="column">
                <wp:posOffset>4135120</wp:posOffset>
              </wp:positionH>
              <wp:positionV relativeFrom="paragraph">
                <wp:posOffset>331470</wp:posOffset>
              </wp:positionV>
              <wp:extent cx="1551305" cy="25527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305" cy="255270"/>
                      </a:xfrm>
                      <a:prstGeom prst="rect">
                        <a:avLst/>
                      </a:prstGeom>
                      <a:noFill/>
                      <a:ln>
                        <a:noFill/>
                      </a:ln>
                      <a:effectLst/>
                    </wps:spPr>
                    <wps:txbx>
                      <w:txbxContent>
                        <w:p w14:paraId="14783300" w14:textId="77777777" w:rsidR="00E76DEF" w:rsidRDefault="00123BBE">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wps:txbx>
                    <wps:bodyPr rot="0" vert="horz" wrap="square" lIns="91440" tIns="45720" rIns="91440" bIns="45720" anchor="t" anchorCtr="0" upright="1">
                      <a:noAutofit/>
                    </wps:bodyPr>
                  </wps:wsp>
                </a:graphicData>
              </a:graphic>
            </wp:anchor>
          </w:drawing>
        </mc:Choice>
        <mc:Fallback>
          <w:pict>
            <v:shapetype w14:anchorId="137EB8C4" id="_x0000_t202" coordsize="21600,21600" o:spt="202" path="m,l,21600r21600,l21600,xe">
              <v:stroke joinstyle="miter"/>
              <v:path gradientshapeok="t" o:connecttype="rect"/>
            </v:shapetype>
            <v:shape id="Cuadro de texto 2" o:spid="_x0000_s1026" type="#_x0000_t202" style="position:absolute;margin-left:325.6pt;margin-top:26.1pt;width:122.15pt;height:20.1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" filled="f" stroked="f">
              <v:textbox>
                <w:txbxContent>
                  <w:p w14:paraId="14783300" w14:textId="77777777" w:rsidR="00E76DEF" w:rsidRDefault="00123BBE">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v:textbox>
            </v:shape>
          </w:pict>
        </mc:Fallback>
      </mc:AlternateContent>
    </w:r>
    <w:r>
      <w:rPr>
        <w:noProof/>
        <w:lang w:eastAsia="es-MX"/>
      </w:rPr>
      <mc:AlternateContent>
        <mc:Choice Requires="wps">
          <w:drawing>
            <wp:anchor distT="0" distB="0" distL="114300" distR="114300" simplePos="0" relativeHeight="251651072" behindDoc="0" locked="0" layoutInCell="1" allowOverlap="1" wp14:anchorId="5D749B3E" wp14:editId="5D747FA6">
              <wp:simplePos x="0" y="0"/>
              <wp:positionH relativeFrom="page">
                <wp:posOffset>7072630</wp:posOffset>
              </wp:positionH>
              <wp:positionV relativeFrom="page">
                <wp:posOffset>9354185</wp:posOffset>
              </wp:positionV>
              <wp:extent cx="388620" cy="506730"/>
              <wp:effectExtent l="0" t="0" r="11430" b="7620"/>
              <wp:wrapNone/>
              <wp:docPr id="7"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506730"/>
                      </a:xfrm>
                      <a:prstGeom prst="rect">
                        <a:avLst/>
                      </a:prstGeom>
                      <a:solidFill>
                        <a:srgbClr val="FFFFFF"/>
                      </a:solidFill>
                      <a:ln>
                        <a:noFill/>
                      </a:ln>
                      <a:effectLst/>
                    </wps:spPr>
                    <wps:txbx>
                      <w:txbxContent>
                        <w:p w14:paraId="2E8329ED" w14:textId="77777777" w:rsidR="00E76DEF" w:rsidRDefault="00123BBE">
                          <w:pPr>
                            <w:pStyle w:val="texto"/>
                          </w:pPr>
                          <w:r>
                            <w:fldChar w:fldCharType="begin"/>
                          </w:r>
                          <w:r>
                            <w:instrText>PAGE  \* Arabic  \* MERGEFORMAT</w:instrText>
                          </w:r>
                          <w:r>
                            <w:fldChar w:fldCharType="separate"/>
                          </w:r>
                          <w:r>
                            <w:rPr>
                              <w:lang w:val="es-ES"/>
                            </w:rPr>
                            <w:t>4</w:t>
                          </w:r>
                          <w: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 w14:anchorId="5D749B3E" id="Cuadro de texto 49" o:spid="_x0000_s1027" type="#_x0000_t202" style="position:absolute;margin-left:556.9pt;margin-top:736.55pt;width:30.6pt;height:39.9pt;z-index:251651072;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" stroked="f">
              <v:textbox style="mso-fit-shape-to-text:t" inset="0,,0">
                <w:txbxContent>
                  <w:p w14:paraId="2E8329ED" w14:textId="77777777" w:rsidR="00E76DEF" w:rsidRDefault="00123BBE">
                    <w:pPr>
                      <w:pStyle w:val="texto"/>
                    </w:pPr>
                    <w:r>
                      <w:fldChar w:fldCharType="begin"/>
                    </w:r>
                    <w:r>
                      <w:instrText>PAGE  \* Arabic  \* MERGEFORMAT</w:instrText>
                    </w:r>
                    <w:r>
                      <w:fldChar w:fldCharType="separate"/>
                    </w:r>
                    <w:r>
                      <w:rPr>
                        <w:lang w:val="es-ES"/>
                      </w:rPr>
                      <w:t>4</w:t>
                    </w:r>
                    <w:r>
                      <w:fldChar w:fldCharType="end"/>
                    </w:r>
                  </w:p>
                </w:txbxContent>
              </v:textbox>
              <w10:wrap anchorx="page" anchory="page"/>
            </v:shape>
          </w:pict>
        </mc:Fallback>
      </mc:AlternateContent>
    </w:r>
  </w:p>
  <w:p w14:paraId="5C923251" w14:textId="77777777" w:rsidR="00E76DEF" w:rsidRDefault="00E76DE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36B07" w14:textId="77777777" w:rsidR="00E76DEF" w:rsidRDefault="00123BBE">
    <w:pPr>
      <w:pStyle w:val="Piedepgina"/>
    </w:pPr>
    <w:r>
      <w:rPr>
        <w:noProof/>
        <w:lang w:eastAsia="es-MX"/>
      </w:rPr>
      <w:drawing>
        <wp:anchor distT="0" distB="0" distL="114300" distR="114300" simplePos="0" relativeHeight="251653120" behindDoc="1" locked="0" layoutInCell="1" allowOverlap="1" wp14:anchorId="1DA21E6D" wp14:editId="6F7600C1">
          <wp:simplePos x="0" y="0"/>
          <wp:positionH relativeFrom="column">
            <wp:posOffset>-1406525</wp:posOffset>
          </wp:positionH>
          <wp:positionV relativeFrom="paragraph">
            <wp:posOffset>-507365</wp:posOffset>
          </wp:positionV>
          <wp:extent cx="7839710" cy="1111885"/>
          <wp:effectExtent l="0" t="0" r="0" b="0"/>
          <wp:wrapNone/>
          <wp:docPr id="12" name="Imagen 10" descr="Descripción: sene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descr="Descripción: senef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839710" cy="1111885"/>
                  </a:xfrm>
                  <a:prstGeom prst="rect">
                    <a:avLst/>
                  </a:prstGeom>
                  <a:noFill/>
                  <a:ln>
                    <a:noFill/>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2821F" w14:textId="77777777" w:rsidR="00E76DEF" w:rsidRDefault="00123BBE">
    <w:pPr>
      <w:ind w:right="190"/>
      <w:rPr>
        <w:color w:val="0F243E"/>
        <w:sz w:val="26"/>
        <w:szCs w:val="26"/>
      </w:rPr>
    </w:pPr>
    <w:r>
      <w:rPr>
        <w:noProof/>
        <w:lang w:eastAsia="es-MX"/>
      </w:rPr>
      <w:drawing>
        <wp:anchor distT="0" distB="0" distL="114300" distR="114300" simplePos="0" relativeHeight="251664384" behindDoc="1" locked="0" layoutInCell="1" allowOverlap="1" wp14:anchorId="1D07DF0E" wp14:editId="5204E823">
          <wp:simplePos x="0" y="0"/>
          <wp:positionH relativeFrom="margin">
            <wp:posOffset>5543550</wp:posOffset>
          </wp:positionH>
          <wp:positionV relativeFrom="paragraph">
            <wp:posOffset>271145</wp:posOffset>
          </wp:positionV>
          <wp:extent cx="428625" cy="333375"/>
          <wp:effectExtent l="0" t="0" r="9525" b="9525"/>
          <wp:wrapNone/>
          <wp:docPr id="11" name="Imagen 10" descr="Descripción: sene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descr="Descripción: senefa"/>
                  <pic:cNvPicPr>
                    <a:picLocks noChangeAspect="1" noChangeArrowheads="1"/>
                  </pic:cNvPicPr>
                </pic:nvPicPr>
                <pic:blipFill>
                  <a:blip r:embed="rId1">
                    <a:extLst>
                      <a:ext uri="{28A0092B-C50C-407E-A947-70E740481C1C}">
                        <a14:useLocalDpi xmlns:a14="http://schemas.microsoft.com/office/drawing/2010/main" val="0"/>
                      </a:ext>
                    </a:extLst>
                  </a:blip>
                  <a:srcRect l="17617" t="36836" r="76916" b="33181"/>
                  <a:stretch>
                    <a:fillRect/>
                  </a:stretch>
                </pic:blipFill>
                <pic:spPr>
                  <a:xfrm>
                    <a:off x="0" y="0"/>
                    <a:ext cx="428625" cy="333375"/>
                  </a:xfrm>
                  <a:prstGeom prst="rect">
                    <a:avLst/>
                  </a:prstGeom>
                  <a:noFill/>
                  <a:ln>
                    <a:noFill/>
                  </a:ln>
                </pic:spPr>
              </pic:pic>
            </a:graphicData>
          </a:graphic>
        </wp:anchor>
      </w:drawing>
    </w:r>
    <w:r>
      <w:rPr>
        <w:noProof/>
        <w:lang w:eastAsia="es-MX"/>
      </w:rPr>
      <mc:AlternateContent>
        <mc:Choice Requires="wps">
          <w:drawing>
            <wp:anchor distT="0" distB="0" distL="114300" distR="114300" simplePos="0" relativeHeight="251663360" behindDoc="0" locked="0" layoutInCell="1" allowOverlap="1" wp14:anchorId="214A6E91" wp14:editId="3F808113">
              <wp:simplePos x="0" y="0"/>
              <wp:positionH relativeFrom="column">
                <wp:posOffset>4135120</wp:posOffset>
              </wp:positionH>
              <wp:positionV relativeFrom="paragraph">
                <wp:posOffset>331470</wp:posOffset>
              </wp:positionV>
              <wp:extent cx="1551305" cy="255270"/>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305" cy="255270"/>
                      </a:xfrm>
                      <a:prstGeom prst="rect">
                        <a:avLst/>
                      </a:prstGeom>
                      <a:noFill/>
                      <a:ln>
                        <a:noFill/>
                      </a:ln>
                      <a:effectLst/>
                    </wps:spPr>
                    <wps:txbx>
                      <w:txbxContent>
                        <w:p w14:paraId="10D684D9" w14:textId="77777777" w:rsidR="00E76DEF" w:rsidRDefault="00E76DEF">
                          <w:pPr>
                            <w:rPr>
                              <w:rFonts w:ascii="Fedra Sans Std Book" w:hAnsi="Fedra Sans Std Book" w:cs="Calibri"/>
                              <w:color w:val="212D57"/>
                              <w:sz w:val="16"/>
                              <w:szCs w:val="16"/>
                            </w:rPr>
                          </w:pPr>
                        </w:p>
                      </w:txbxContent>
                    </wps:txbx>
                    <wps:bodyPr rot="0" vert="horz" wrap="square" lIns="91440" tIns="45720" rIns="91440" bIns="45720" anchor="t" anchorCtr="0" upright="1">
                      <a:noAutofit/>
                    </wps:bodyPr>
                  </wps:wsp>
                </a:graphicData>
              </a:graphic>
            </wp:anchor>
          </w:drawing>
        </mc:Choice>
        <mc:Fallback>
          <w:pict>
            <v:shapetype w14:anchorId="214A6E91" id="_x0000_t202" coordsize="21600,21600" o:spt="202" path="m,l,21600r21600,l21600,xe">
              <v:stroke joinstyle="miter"/>
              <v:path gradientshapeok="t" o:connecttype="rect"/>
            </v:shapetype>
            <v:shape id="_x0000_s1029" type="#_x0000_t202" style="position:absolute;margin-left:325.6pt;margin-top:26.1pt;width:122.15pt;height:20.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" filled="f" stroked="f">
              <v:textbox>
                <w:txbxContent>
                  <w:p w14:paraId="10D684D9" w14:textId="77777777" w:rsidR="00E76DEF" w:rsidRDefault="00E76DEF">
                    <w:pPr>
                      <w:rPr>
                        <w:rFonts w:ascii="Fedra Sans Std Book" w:hAnsi="Fedra Sans Std Book" w:cs="Calibri"/>
                        <w:color w:val="212D57"/>
                        <w:sz w:val="16"/>
                        <w:szCs w:val="16"/>
                      </w:rPr>
                    </w:pPr>
                  </w:p>
                </w:txbxContent>
              </v:textbox>
            </v:shape>
          </w:pict>
        </mc:Fallback>
      </mc:AlternateContent>
    </w:r>
    <w:r>
      <w:rPr>
        <w:noProof/>
        <w:lang w:eastAsia="es-MX"/>
      </w:rPr>
      <mc:AlternateContent>
        <mc:Choice Requires="wps">
          <w:drawing>
            <wp:anchor distT="0" distB="0" distL="114300" distR="114300" simplePos="0" relativeHeight="251661312" behindDoc="0" locked="0" layoutInCell="1" allowOverlap="1" wp14:anchorId="3FE48BEC" wp14:editId="3DD8A44B">
              <wp:simplePos x="0" y="0"/>
              <wp:positionH relativeFrom="page">
                <wp:posOffset>7072630</wp:posOffset>
              </wp:positionH>
              <wp:positionV relativeFrom="page">
                <wp:posOffset>9354185</wp:posOffset>
              </wp:positionV>
              <wp:extent cx="388620" cy="506730"/>
              <wp:effectExtent l="0" t="0" r="11430" b="7620"/>
              <wp:wrapNone/>
              <wp:docPr id="14"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506730"/>
                      </a:xfrm>
                      <a:prstGeom prst="rect">
                        <a:avLst/>
                      </a:prstGeom>
                      <a:solidFill>
                        <a:srgbClr val="FFFFFF"/>
                      </a:solidFill>
                      <a:ln>
                        <a:noFill/>
                      </a:ln>
                      <a:effectLst/>
                    </wps:spPr>
                    <wps:txbx>
                      <w:txbxContent>
                        <w:p w14:paraId="45E296EC" w14:textId="77777777" w:rsidR="00E76DEF" w:rsidRDefault="00E76DEF">
                          <w:pPr>
                            <w:pStyle w:val="texto"/>
                            <w:jc w:val="center"/>
                            <w:rPr>
                              <w:lang w:val="pt-BR"/>
                            </w:rPr>
                          </w:pP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 w14:anchorId="3FE48BEC" id="_x0000_s1030" type="#_x0000_t202" style="position:absolute;margin-left:556.9pt;margin-top:736.55pt;width:30.6pt;height:39.9pt;z-index:251661312;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" stroked="f">
              <v:textbox style="mso-fit-shape-to-text:t" inset="0,,0">
                <w:txbxContent>
                  <w:p w14:paraId="45E296EC" w14:textId="77777777" w:rsidR="00E76DEF" w:rsidRDefault="00E76DEF">
                    <w:pPr>
                      <w:pStyle w:val="texto"/>
                      <w:jc w:val="center"/>
                      <w:rPr>
                        <w:lang w:val="pt-BR"/>
                      </w:rPr>
                    </w:pPr>
                  </w:p>
                </w:txbxContent>
              </v:textbox>
              <w10:wrap anchorx="page" anchory="page"/>
            </v:shape>
          </w:pict>
        </mc:Fallback>
      </mc:AlternateContent>
    </w:r>
  </w:p>
  <w:p w14:paraId="1296D547" w14:textId="77777777" w:rsidR="00E76DEF" w:rsidRDefault="00E76DE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974469"/>
      <w:docPartObj>
        <w:docPartGallery w:val="Page Numbers (Bottom of Page)"/>
        <w:docPartUnique/>
      </w:docPartObj>
    </w:sdtPr>
    <w:sdtContent>
      <w:p w14:paraId="48A59B2D" w14:textId="0699FA3B" w:rsidR="00C93B42" w:rsidRDefault="00C93B42">
        <w:pPr>
          <w:pStyle w:val="Piedepgina"/>
          <w:jc w:val="right"/>
        </w:pPr>
        <w:r>
          <w:rPr>
            <w:noProof/>
            <w:lang w:eastAsia="es-MX"/>
          </w:rPr>
          <w:drawing>
            <wp:anchor distT="0" distB="0" distL="114300" distR="114300" simplePos="0" relativeHeight="251666432" behindDoc="1" locked="0" layoutInCell="1" allowOverlap="1" wp14:anchorId="3B2396A1" wp14:editId="5F567FF8">
              <wp:simplePos x="0" y="0"/>
              <wp:positionH relativeFrom="margin">
                <wp:posOffset>5210175</wp:posOffset>
              </wp:positionH>
              <wp:positionV relativeFrom="paragraph">
                <wp:posOffset>8255</wp:posOffset>
              </wp:positionV>
              <wp:extent cx="428625" cy="333375"/>
              <wp:effectExtent l="0" t="0" r="9525" b="9525"/>
              <wp:wrapNone/>
              <wp:docPr id="8" name="Imagen 10" descr="Descripción: sene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0" descr="Descripción: senefa"/>
                      <pic:cNvPicPr>
                        <a:picLocks noChangeAspect="1" noChangeArrowheads="1"/>
                      </pic:cNvPicPr>
                    </pic:nvPicPr>
                    <pic:blipFill>
                      <a:blip r:embed="rId1">
                        <a:extLst>
                          <a:ext uri="{28A0092B-C50C-407E-A947-70E740481C1C}">
                            <a14:useLocalDpi xmlns:a14="http://schemas.microsoft.com/office/drawing/2010/main" val="0"/>
                          </a:ext>
                        </a:extLst>
                      </a:blip>
                      <a:srcRect l="17617" t="36836" r="76916" b="33181"/>
                      <a:stretch>
                        <a:fillRect/>
                      </a:stretch>
                    </pic:blipFill>
                    <pic:spPr>
                      <a:xfrm>
                        <a:off x="0" y="0"/>
                        <a:ext cx="428625" cy="333375"/>
                      </a:xfrm>
                      <a:prstGeom prst="rect">
                        <a:avLst/>
                      </a:prstGeom>
                      <a:noFill/>
                      <a:ln>
                        <a:noFill/>
                      </a:ln>
                    </pic:spPr>
                  </pic:pic>
                </a:graphicData>
              </a:graphic>
            </wp:anchor>
          </w:drawing>
        </w:r>
      </w:p>
    </w:sdtContent>
  </w:sdt>
  <w:p w14:paraId="143EF55A" w14:textId="77777777" w:rsidR="00E76DEF" w:rsidRDefault="00E76D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531D5" w14:textId="77777777" w:rsidR="0037452B" w:rsidRDefault="0037452B">
      <w:pPr>
        <w:spacing w:after="0" w:line="240" w:lineRule="auto"/>
      </w:pPr>
      <w:r>
        <w:separator/>
      </w:r>
    </w:p>
  </w:footnote>
  <w:footnote w:type="continuationSeparator" w:id="0">
    <w:p w14:paraId="7E106668" w14:textId="77777777" w:rsidR="0037452B" w:rsidRDefault="00374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D2623" w14:textId="77777777" w:rsidR="00E76DEF" w:rsidRDefault="00123BBE">
    <w:pPr>
      <w:pStyle w:val="Encabezado"/>
    </w:pPr>
    <w:r>
      <w:rPr>
        <w:noProof/>
        <w:lang w:eastAsia="es-MX"/>
      </w:rPr>
      <mc:AlternateContent>
        <mc:Choice Requires="wps">
          <w:drawing>
            <wp:anchor distT="0" distB="0" distL="114300" distR="114300" simplePos="0" relativeHeight="251657216" behindDoc="0" locked="0" layoutInCell="1" allowOverlap="1" wp14:anchorId="5951F33F" wp14:editId="37ED9FF7">
              <wp:simplePos x="0" y="0"/>
              <wp:positionH relativeFrom="column">
                <wp:posOffset>27305</wp:posOffset>
              </wp:positionH>
              <wp:positionV relativeFrom="paragraph">
                <wp:posOffset>882015</wp:posOffset>
              </wp:positionV>
              <wp:extent cx="819150" cy="0"/>
              <wp:effectExtent l="0" t="25400" r="0" b="31750"/>
              <wp:wrapNone/>
              <wp:docPr id="6"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50800">
                        <a:solidFill>
                          <a:srgbClr val="93BA21"/>
                        </a:solidFill>
                        <a:round/>
                      </a:ln>
                      <a:effectLst/>
                    </wps:spPr>
                    <wps:bodyPr/>
                  </wps:wsp>
                </a:graphicData>
              </a:graphic>
            </wp:anchor>
          </w:drawing>
        </mc:Choice>
        <mc:Fallback>
          <w:pict>
            <v:shapetype w14:anchorId="35AD822B" id="_x0000_t32" coordsize="21600,21600" o:spt="32" o:oned="t" path="m,l21600,21600e" filled="f">
              <v:path arrowok="t" fillok="f" o:connecttype="none"/>
              <o:lock v:ext="edit" shapetype="t"/>
            </v:shapetype>
            <v:shape id="AutoShape 15" o:spid="_x0000_s1026" type="#_x0000_t32" style="position:absolute;margin-left:2.15pt;margin-top:69.45pt;width:64.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" strokecolor="#93ba21" strokeweight="4pt"/>
          </w:pict>
        </mc:Fallback>
      </mc:AlternateContent>
    </w:r>
    <w:r>
      <w:rPr>
        <w:noProof/>
        <w:lang w:eastAsia="es-MX"/>
      </w:rPr>
      <mc:AlternateContent>
        <mc:Choice Requires="wps">
          <w:drawing>
            <wp:anchor distT="0" distB="0" distL="114300" distR="114300" simplePos="0" relativeHeight="251655168" behindDoc="0" locked="0" layoutInCell="1" allowOverlap="1" wp14:anchorId="321E85AC" wp14:editId="57FAE123">
              <wp:simplePos x="0" y="0"/>
              <wp:positionH relativeFrom="column">
                <wp:posOffset>-57785</wp:posOffset>
              </wp:positionH>
              <wp:positionV relativeFrom="paragraph">
                <wp:posOffset>1111250</wp:posOffset>
              </wp:positionV>
              <wp:extent cx="2702560" cy="142621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2560" cy="1426210"/>
                      </a:xfrm>
                      <a:prstGeom prst="rect">
                        <a:avLst/>
                      </a:prstGeom>
                      <a:noFill/>
                      <a:ln>
                        <a:noFill/>
                      </a:ln>
                      <a:effectLst/>
                    </wps:spPr>
                    <wps:txbx>
                      <w:txbxContent>
                        <w:p w14:paraId="169DB33B" w14:textId="77777777" w:rsidR="00E76DEF" w:rsidRDefault="00123BBE">
                          <w:pPr>
                            <w:pStyle w:val="FACULTAD"/>
                            <w:rPr>
                              <w:sz w:val="18"/>
                              <w:szCs w:val="18"/>
                            </w:rPr>
                          </w:pPr>
                          <w:r>
                            <w:rPr>
                              <w:sz w:val="18"/>
                              <w:szCs w:val="18"/>
                            </w:rPr>
                            <w:t>FACULTAD</w:t>
                          </w:r>
                        </w:p>
                        <w:p w14:paraId="3AF19834" w14:textId="77777777" w:rsidR="00E76DEF" w:rsidRDefault="00123BBE">
                          <w:pPr>
                            <w:pStyle w:val="FACULTAD"/>
                            <w:rPr>
                              <w:sz w:val="18"/>
                              <w:szCs w:val="18"/>
                            </w:rPr>
                          </w:pPr>
                          <w:r>
                            <w:rPr>
                              <w:sz w:val="18"/>
                              <w:szCs w:val="18"/>
                            </w:rPr>
                            <w:t>INFORMÁTICA Y MATEMÁTICA</w:t>
                          </w:r>
                        </w:p>
                        <w:p w14:paraId="6168DE74" w14:textId="77777777" w:rsidR="00E76DEF" w:rsidRDefault="00E76DEF">
                          <w:pPr>
                            <w:spacing w:after="0"/>
                            <w:rPr>
                              <w:sz w:val="18"/>
                              <w:szCs w:val="18"/>
                            </w:rPr>
                          </w:pPr>
                        </w:p>
                        <w:p w14:paraId="0F2AE0A2" w14:textId="77777777" w:rsidR="00E76DEF" w:rsidRDefault="00123BBE">
                          <w:pPr>
                            <w:pStyle w:val="DEPARTAMENTO"/>
                            <w:rPr>
                              <w:sz w:val="18"/>
                              <w:szCs w:val="18"/>
                            </w:rPr>
                          </w:pPr>
                          <w:r>
                            <w:rPr>
                              <w:sz w:val="18"/>
                              <w:szCs w:val="18"/>
                            </w:rPr>
                            <w:t xml:space="preserve">DEPARTAMENTO </w:t>
                          </w:r>
                        </w:p>
                        <w:p w14:paraId="7AF86E2E" w14:textId="77777777" w:rsidR="00E76DEF" w:rsidRDefault="00D17D8B">
                          <w:pPr>
                            <w:pStyle w:val="DEPARTAMENTO"/>
                            <w:rPr>
                              <w:sz w:val="18"/>
                              <w:szCs w:val="18"/>
                            </w:rPr>
                          </w:pPr>
                          <w:r>
                            <w:rPr>
                              <w:sz w:val="18"/>
                              <w:szCs w:val="18"/>
                            </w:rPr>
                            <w:t>INGENIE</w:t>
                          </w:r>
                          <w:r w:rsidR="00123BBE">
                            <w:rPr>
                              <w:sz w:val="18"/>
                              <w:szCs w:val="18"/>
                            </w:rPr>
                            <w:t>RÍA INFORMÁTICA</w:t>
                          </w:r>
                        </w:p>
                        <w:p w14:paraId="27A7D7EB" w14:textId="77777777" w:rsidR="00E76DEF" w:rsidRDefault="00E76DEF">
                          <w:pPr>
                            <w:pStyle w:val="DEPARTAMENTO"/>
                            <w:rPr>
                              <w:sz w:val="18"/>
                              <w:szCs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type w14:anchorId="321E85AC" id="_x0000_t202" coordsize="21600,21600" o:spt="202" path="m,l,21600r21600,l21600,xe">
              <v:stroke joinstyle="miter"/>
              <v:path gradientshapeok="t" o:connecttype="rect"/>
            </v:shapetype>
            <v:shape id="_x0000_s1028" type="#_x0000_t202" style="position:absolute;margin-left:-4.55pt;margin-top:87.5pt;width:212.8pt;height:112.3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" filled="f" stroked="f">
              <v:textbox style="mso-fit-shape-to-text:t">
                <w:txbxContent>
                  <w:p w14:paraId="169DB33B" w14:textId="77777777" w:rsidR="00E76DEF" w:rsidRDefault="00123BBE">
                    <w:pPr>
                      <w:pStyle w:val="FACULTAD"/>
                      <w:rPr>
                        <w:sz w:val="18"/>
                        <w:szCs w:val="18"/>
                      </w:rPr>
                    </w:pPr>
                    <w:r>
                      <w:rPr>
                        <w:sz w:val="18"/>
                        <w:szCs w:val="18"/>
                      </w:rPr>
                      <w:t>FACULTAD</w:t>
                    </w:r>
                  </w:p>
                  <w:p w14:paraId="3AF19834" w14:textId="77777777" w:rsidR="00E76DEF" w:rsidRDefault="00123BBE">
                    <w:pPr>
                      <w:pStyle w:val="FACULTAD"/>
                      <w:rPr>
                        <w:sz w:val="18"/>
                        <w:szCs w:val="18"/>
                      </w:rPr>
                    </w:pPr>
                    <w:r>
                      <w:rPr>
                        <w:sz w:val="18"/>
                        <w:szCs w:val="18"/>
                      </w:rPr>
                      <w:t>INFORMÁTICA Y MATEMÁTICA</w:t>
                    </w:r>
                  </w:p>
                  <w:p w14:paraId="6168DE74" w14:textId="77777777" w:rsidR="00E76DEF" w:rsidRDefault="00E76DEF">
                    <w:pPr>
                      <w:spacing w:after="0"/>
                      <w:rPr>
                        <w:sz w:val="18"/>
                        <w:szCs w:val="18"/>
                      </w:rPr>
                    </w:pPr>
                  </w:p>
                  <w:p w14:paraId="0F2AE0A2" w14:textId="77777777" w:rsidR="00E76DEF" w:rsidRDefault="00123BBE">
                    <w:pPr>
                      <w:pStyle w:val="DEPARTAMENTO"/>
                      <w:rPr>
                        <w:sz w:val="18"/>
                        <w:szCs w:val="18"/>
                      </w:rPr>
                    </w:pPr>
                    <w:r>
                      <w:rPr>
                        <w:sz w:val="18"/>
                        <w:szCs w:val="18"/>
                      </w:rPr>
                      <w:t xml:space="preserve">DEPARTAMENTO </w:t>
                    </w:r>
                  </w:p>
                  <w:p w14:paraId="7AF86E2E" w14:textId="77777777" w:rsidR="00E76DEF" w:rsidRDefault="00D17D8B">
                    <w:pPr>
                      <w:pStyle w:val="DEPARTAMENTO"/>
                      <w:rPr>
                        <w:sz w:val="18"/>
                        <w:szCs w:val="18"/>
                      </w:rPr>
                    </w:pPr>
                    <w:r>
                      <w:rPr>
                        <w:sz w:val="18"/>
                        <w:szCs w:val="18"/>
                      </w:rPr>
                      <w:t>INGENIE</w:t>
                    </w:r>
                    <w:r w:rsidR="00123BBE">
                      <w:rPr>
                        <w:sz w:val="18"/>
                        <w:szCs w:val="18"/>
                      </w:rPr>
                      <w:t>RÍA INFORMÁTICA</w:t>
                    </w:r>
                  </w:p>
                  <w:p w14:paraId="27A7D7EB" w14:textId="77777777" w:rsidR="00E76DEF" w:rsidRDefault="00E76DEF">
                    <w:pPr>
                      <w:pStyle w:val="DEPARTAMENTO"/>
                      <w:rPr>
                        <w:sz w:val="18"/>
                        <w:szCs w:val="18"/>
                      </w:rPr>
                    </w:pPr>
                  </w:p>
                </w:txbxContent>
              </v:textbox>
            </v:shape>
          </w:pict>
        </mc:Fallback>
      </mc:AlternateContent>
    </w:r>
    <w:r>
      <w:rPr>
        <w:noProof/>
        <w:lang w:eastAsia="es-MX"/>
      </w:rPr>
      <w:drawing>
        <wp:anchor distT="0" distB="0" distL="114300" distR="114300" simplePos="0" relativeHeight="251654144" behindDoc="1" locked="0" layoutInCell="1" allowOverlap="1" wp14:anchorId="4E9BEAC2" wp14:editId="4E89F5A8">
          <wp:simplePos x="0" y="0"/>
          <wp:positionH relativeFrom="column">
            <wp:posOffset>-1406525</wp:posOffset>
          </wp:positionH>
          <wp:positionV relativeFrom="paragraph">
            <wp:posOffset>-461010</wp:posOffset>
          </wp:positionV>
          <wp:extent cx="7777480" cy="1210310"/>
          <wp:effectExtent l="0" t="0" r="0" b="0"/>
          <wp:wrapNone/>
          <wp:docPr id="9" name="Imagen 11" descr="Descripción: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1" descr="Descripción: car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77480" cy="121031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1CCEA1"/>
    <w:multiLevelType w:val="singleLevel"/>
    <w:tmpl w:val="801CCEA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pStyle w:val="Ttulo3"/>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2" w15:restartNumberingAfterBreak="0">
    <w:nsid w:val="0E713830"/>
    <w:multiLevelType w:val="hybridMultilevel"/>
    <w:tmpl w:val="9C6074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866D5E"/>
    <w:multiLevelType w:val="hybridMultilevel"/>
    <w:tmpl w:val="17683286"/>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4" w15:restartNumberingAfterBreak="0">
    <w:nsid w:val="1B6A6A45"/>
    <w:multiLevelType w:val="hybridMultilevel"/>
    <w:tmpl w:val="5BD43A28"/>
    <w:lvl w:ilvl="0" w:tplc="6206E45C">
      <w:start w:val="1"/>
      <w:numFmt w:val="decimal"/>
      <w:lvlText w:val="%1."/>
      <w:lvlJc w:val="left"/>
      <w:pPr>
        <w:ind w:left="720" w:hanging="360"/>
      </w:pPr>
      <w:rPr>
        <w:rFonts w:cs="Times New Roman" w:hint="default"/>
        <w:b/>
        <w:color w:val="92D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85386D"/>
    <w:multiLevelType w:val="multilevel"/>
    <w:tmpl w:val="2B85386D"/>
    <w:lvl w:ilvl="0">
      <w:start w:val="1"/>
      <w:numFmt w:val="decimal"/>
      <w:pStyle w:val="Listas"/>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6" w15:restartNumberingAfterBreak="0">
    <w:nsid w:val="34055631"/>
    <w:multiLevelType w:val="hybridMultilevel"/>
    <w:tmpl w:val="A642A3B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4FC745AD"/>
    <w:multiLevelType w:val="hybridMultilevel"/>
    <w:tmpl w:val="86CA921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52D50EBB"/>
    <w:multiLevelType w:val="hybridMultilevel"/>
    <w:tmpl w:val="81CE532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552114DF"/>
    <w:multiLevelType w:val="hybridMultilevel"/>
    <w:tmpl w:val="E6C0D74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972833746">
    <w:abstractNumId w:val="1"/>
  </w:num>
  <w:num w:numId="2" w16cid:durableId="984237523">
    <w:abstractNumId w:val="5"/>
  </w:num>
  <w:num w:numId="3" w16cid:durableId="1039280701">
    <w:abstractNumId w:val="0"/>
  </w:num>
  <w:num w:numId="4" w16cid:durableId="1872448395">
    <w:abstractNumId w:val="2"/>
  </w:num>
  <w:num w:numId="5" w16cid:durableId="1650592185">
    <w:abstractNumId w:val="9"/>
  </w:num>
  <w:num w:numId="6" w16cid:durableId="1004745963">
    <w:abstractNumId w:val="6"/>
  </w:num>
  <w:num w:numId="7" w16cid:durableId="1579947135">
    <w:abstractNumId w:val="8"/>
  </w:num>
  <w:num w:numId="8" w16cid:durableId="1635014838">
    <w:abstractNumId w:val="3"/>
  </w:num>
  <w:num w:numId="9" w16cid:durableId="208031855">
    <w:abstractNumId w:val="7"/>
  </w:num>
  <w:num w:numId="10" w16cid:durableId="2067492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850CE0"/>
    <w:rsid w:val="00002EE2"/>
    <w:rsid w:val="0001103A"/>
    <w:rsid w:val="000131E9"/>
    <w:rsid w:val="00013320"/>
    <w:rsid w:val="000166DB"/>
    <w:rsid w:val="00016917"/>
    <w:rsid w:val="000175E5"/>
    <w:rsid w:val="00017F91"/>
    <w:rsid w:val="00022878"/>
    <w:rsid w:val="000258B2"/>
    <w:rsid w:val="000263D1"/>
    <w:rsid w:val="0002662D"/>
    <w:rsid w:val="0002764D"/>
    <w:rsid w:val="00031E8B"/>
    <w:rsid w:val="00034E80"/>
    <w:rsid w:val="0003509F"/>
    <w:rsid w:val="00040BB6"/>
    <w:rsid w:val="0004144B"/>
    <w:rsid w:val="00042A83"/>
    <w:rsid w:val="00042F7E"/>
    <w:rsid w:val="00043149"/>
    <w:rsid w:val="00045F20"/>
    <w:rsid w:val="000468C4"/>
    <w:rsid w:val="00050AAB"/>
    <w:rsid w:val="00074AE5"/>
    <w:rsid w:val="000867D1"/>
    <w:rsid w:val="000905B3"/>
    <w:rsid w:val="000A2AFA"/>
    <w:rsid w:val="000A7024"/>
    <w:rsid w:val="000B2F8E"/>
    <w:rsid w:val="000B5F81"/>
    <w:rsid w:val="000B6344"/>
    <w:rsid w:val="000B7DF6"/>
    <w:rsid w:val="000C12E0"/>
    <w:rsid w:val="000C1882"/>
    <w:rsid w:val="000C75A6"/>
    <w:rsid w:val="000C7830"/>
    <w:rsid w:val="000E084D"/>
    <w:rsid w:val="000E3FA7"/>
    <w:rsid w:val="000E5FF7"/>
    <w:rsid w:val="000E68CA"/>
    <w:rsid w:val="000E69A8"/>
    <w:rsid w:val="000E69C2"/>
    <w:rsid w:val="000F3FAB"/>
    <w:rsid w:val="000F6F2D"/>
    <w:rsid w:val="000F715C"/>
    <w:rsid w:val="000F7311"/>
    <w:rsid w:val="00100F9A"/>
    <w:rsid w:val="001100AE"/>
    <w:rsid w:val="001110BF"/>
    <w:rsid w:val="00113442"/>
    <w:rsid w:val="00115E07"/>
    <w:rsid w:val="00116C9E"/>
    <w:rsid w:val="00117FC6"/>
    <w:rsid w:val="00120721"/>
    <w:rsid w:val="00123BBE"/>
    <w:rsid w:val="001255A6"/>
    <w:rsid w:val="001256CE"/>
    <w:rsid w:val="00126003"/>
    <w:rsid w:val="0013136F"/>
    <w:rsid w:val="00131E46"/>
    <w:rsid w:val="001324DD"/>
    <w:rsid w:val="0013318D"/>
    <w:rsid w:val="0014380D"/>
    <w:rsid w:val="00154493"/>
    <w:rsid w:val="00155CA3"/>
    <w:rsid w:val="001562DB"/>
    <w:rsid w:val="001645CD"/>
    <w:rsid w:val="0016589C"/>
    <w:rsid w:val="001667A5"/>
    <w:rsid w:val="00180430"/>
    <w:rsid w:val="00180A94"/>
    <w:rsid w:val="001833F5"/>
    <w:rsid w:val="0018344C"/>
    <w:rsid w:val="00185FF9"/>
    <w:rsid w:val="00192BF9"/>
    <w:rsid w:val="00193D39"/>
    <w:rsid w:val="001941D0"/>
    <w:rsid w:val="00194FE8"/>
    <w:rsid w:val="00196725"/>
    <w:rsid w:val="001A0B25"/>
    <w:rsid w:val="001A0BF1"/>
    <w:rsid w:val="001A13E9"/>
    <w:rsid w:val="001A2B6E"/>
    <w:rsid w:val="001A3BE5"/>
    <w:rsid w:val="001A5A9E"/>
    <w:rsid w:val="001B18A2"/>
    <w:rsid w:val="001B2DA0"/>
    <w:rsid w:val="001B3C7D"/>
    <w:rsid w:val="001B4489"/>
    <w:rsid w:val="001B53B4"/>
    <w:rsid w:val="001B5525"/>
    <w:rsid w:val="001C096F"/>
    <w:rsid w:val="001C64DB"/>
    <w:rsid w:val="001C6BAC"/>
    <w:rsid w:val="001C6E70"/>
    <w:rsid w:val="001D7624"/>
    <w:rsid w:val="001D7CCB"/>
    <w:rsid w:val="001E2639"/>
    <w:rsid w:val="001E59C6"/>
    <w:rsid w:val="001E7FBE"/>
    <w:rsid w:val="001F1287"/>
    <w:rsid w:val="001F1E07"/>
    <w:rsid w:val="001F2826"/>
    <w:rsid w:val="001F7EDC"/>
    <w:rsid w:val="002009E2"/>
    <w:rsid w:val="00202E4D"/>
    <w:rsid w:val="002054F5"/>
    <w:rsid w:val="002073E0"/>
    <w:rsid w:val="00216799"/>
    <w:rsid w:val="00223975"/>
    <w:rsid w:val="002257BD"/>
    <w:rsid w:val="00225AAD"/>
    <w:rsid w:val="002273F7"/>
    <w:rsid w:val="00230053"/>
    <w:rsid w:val="002316C5"/>
    <w:rsid w:val="002359E6"/>
    <w:rsid w:val="002374BA"/>
    <w:rsid w:val="0024513F"/>
    <w:rsid w:val="00250800"/>
    <w:rsid w:val="00255111"/>
    <w:rsid w:val="00255751"/>
    <w:rsid w:val="00260AA1"/>
    <w:rsid w:val="00260FD9"/>
    <w:rsid w:val="00261A96"/>
    <w:rsid w:val="002648F8"/>
    <w:rsid w:val="00266AE2"/>
    <w:rsid w:val="0027098C"/>
    <w:rsid w:val="00271B36"/>
    <w:rsid w:val="0027237C"/>
    <w:rsid w:val="00282A50"/>
    <w:rsid w:val="0028461E"/>
    <w:rsid w:val="00292402"/>
    <w:rsid w:val="00296028"/>
    <w:rsid w:val="00297B9B"/>
    <w:rsid w:val="002A4AB8"/>
    <w:rsid w:val="002B091F"/>
    <w:rsid w:val="002B1060"/>
    <w:rsid w:val="002B1567"/>
    <w:rsid w:val="002B7E11"/>
    <w:rsid w:val="002C052C"/>
    <w:rsid w:val="002D1E58"/>
    <w:rsid w:val="002D2BE1"/>
    <w:rsid w:val="002D4D96"/>
    <w:rsid w:val="002D7DCF"/>
    <w:rsid w:val="002F45CE"/>
    <w:rsid w:val="002F664A"/>
    <w:rsid w:val="003056FB"/>
    <w:rsid w:val="00307BCE"/>
    <w:rsid w:val="00310291"/>
    <w:rsid w:val="00311ACC"/>
    <w:rsid w:val="003144BC"/>
    <w:rsid w:val="003145C0"/>
    <w:rsid w:val="00314BD8"/>
    <w:rsid w:val="00315EB8"/>
    <w:rsid w:val="00324806"/>
    <w:rsid w:val="003252A1"/>
    <w:rsid w:val="00327638"/>
    <w:rsid w:val="00327D2F"/>
    <w:rsid w:val="00332D43"/>
    <w:rsid w:val="0033328A"/>
    <w:rsid w:val="0033466A"/>
    <w:rsid w:val="003356AE"/>
    <w:rsid w:val="00337262"/>
    <w:rsid w:val="00341BC4"/>
    <w:rsid w:val="00341D41"/>
    <w:rsid w:val="00342179"/>
    <w:rsid w:val="003451E6"/>
    <w:rsid w:val="003458C5"/>
    <w:rsid w:val="00345BB5"/>
    <w:rsid w:val="00345C1D"/>
    <w:rsid w:val="00350C54"/>
    <w:rsid w:val="0035779A"/>
    <w:rsid w:val="00357CD0"/>
    <w:rsid w:val="00362AAE"/>
    <w:rsid w:val="0037168D"/>
    <w:rsid w:val="00372840"/>
    <w:rsid w:val="0037452B"/>
    <w:rsid w:val="00375B30"/>
    <w:rsid w:val="00377633"/>
    <w:rsid w:val="00387D35"/>
    <w:rsid w:val="00395E7D"/>
    <w:rsid w:val="003A496B"/>
    <w:rsid w:val="003A5721"/>
    <w:rsid w:val="003B0067"/>
    <w:rsid w:val="003B0434"/>
    <w:rsid w:val="003B3F41"/>
    <w:rsid w:val="003B794F"/>
    <w:rsid w:val="003C0840"/>
    <w:rsid w:val="003C1D41"/>
    <w:rsid w:val="003C30A6"/>
    <w:rsid w:val="003D060C"/>
    <w:rsid w:val="003D3714"/>
    <w:rsid w:val="003D620E"/>
    <w:rsid w:val="003E203A"/>
    <w:rsid w:val="003E522B"/>
    <w:rsid w:val="003F1534"/>
    <w:rsid w:val="003F28B3"/>
    <w:rsid w:val="003F414C"/>
    <w:rsid w:val="00400F7E"/>
    <w:rsid w:val="00402166"/>
    <w:rsid w:val="00403E9A"/>
    <w:rsid w:val="004052C6"/>
    <w:rsid w:val="0041009C"/>
    <w:rsid w:val="00410E30"/>
    <w:rsid w:val="00412525"/>
    <w:rsid w:val="00416391"/>
    <w:rsid w:val="004327D4"/>
    <w:rsid w:val="004347D2"/>
    <w:rsid w:val="0044314C"/>
    <w:rsid w:val="00443E2B"/>
    <w:rsid w:val="00447A0B"/>
    <w:rsid w:val="00450DF2"/>
    <w:rsid w:val="00451A24"/>
    <w:rsid w:val="004569C1"/>
    <w:rsid w:val="0045787C"/>
    <w:rsid w:val="0046361E"/>
    <w:rsid w:val="00465AB1"/>
    <w:rsid w:val="00465EFD"/>
    <w:rsid w:val="00470215"/>
    <w:rsid w:val="004721BD"/>
    <w:rsid w:val="00472867"/>
    <w:rsid w:val="00476470"/>
    <w:rsid w:val="00477F7B"/>
    <w:rsid w:val="00493F56"/>
    <w:rsid w:val="004948F2"/>
    <w:rsid w:val="004961DD"/>
    <w:rsid w:val="004A3B11"/>
    <w:rsid w:val="004B028F"/>
    <w:rsid w:val="004B7215"/>
    <w:rsid w:val="004C1744"/>
    <w:rsid w:val="004C2466"/>
    <w:rsid w:val="004C26D0"/>
    <w:rsid w:val="004D017B"/>
    <w:rsid w:val="004D0FF7"/>
    <w:rsid w:val="004D18CB"/>
    <w:rsid w:val="004D49E1"/>
    <w:rsid w:val="004E0590"/>
    <w:rsid w:val="004E0A2C"/>
    <w:rsid w:val="00501D91"/>
    <w:rsid w:val="005034FD"/>
    <w:rsid w:val="00503B4B"/>
    <w:rsid w:val="005103CD"/>
    <w:rsid w:val="00510A68"/>
    <w:rsid w:val="00513A1B"/>
    <w:rsid w:val="005171D6"/>
    <w:rsid w:val="00525C80"/>
    <w:rsid w:val="005260E7"/>
    <w:rsid w:val="00530E9C"/>
    <w:rsid w:val="00532196"/>
    <w:rsid w:val="00532FEE"/>
    <w:rsid w:val="00534B78"/>
    <w:rsid w:val="005376AD"/>
    <w:rsid w:val="005415CF"/>
    <w:rsid w:val="00545077"/>
    <w:rsid w:val="0054536A"/>
    <w:rsid w:val="0055649D"/>
    <w:rsid w:val="00560572"/>
    <w:rsid w:val="00563EB1"/>
    <w:rsid w:val="00567AC3"/>
    <w:rsid w:val="0057549C"/>
    <w:rsid w:val="00577A6D"/>
    <w:rsid w:val="005802F1"/>
    <w:rsid w:val="00581CCF"/>
    <w:rsid w:val="00582DB6"/>
    <w:rsid w:val="00585A9D"/>
    <w:rsid w:val="00586E4A"/>
    <w:rsid w:val="00586E75"/>
    <w:rsid w:val="0059024E"/>
    <w:rsid w:val="00592E92"/>
    <w:rsid w:val="00592FEB"/>
    <w:rsid w:val="005937D5"/>
    <w:rsid w:val="00595AD2"/>
    <w:rsid w:val="005A377D"/>
    <w:rsid w:val="005A399F"/>
    <w:rsid w:val="005B065C"/>
    <w:rsid w:val="005B2A42"/>
    <w:rsid w:val="005B4D68"/>
    <w:rsid w:val="005C0DBB"/>
    <w:rsid w:val="005C2906"/>
    <w:rsid w:val="005D052D"/>
    <w:rsid w:val="005D70D5"/>
    <w:rsid w:val="005E0AB1"/>
    <w:rsid w:val="005E0D7B"/>
    <w:rsid w:val="005E1476"/>
    <w:rsid w:val="005E149A"/>
    <w:rsid w:val="005E382F"/>
    <w:rsid w:val="005E4A48"/>
    <w:rsid w:val="005F0DB2"/>
    <w:rsid w:val="005F0F53"/>
    <w:rsid w:val="005F1DCD"/>
    <w:rsid w:val="005F3C8D"/>
    <w:rsid w:val="005F4DF9"/>
    <w:rsid w:val="005F63E2"/>
    <w:rsid w:val="005F7C68"/>
    <w:rsid w:val="00601207"/>
    <w:rsid w:val="00607B38"/>
    <w:rsid w:val="0061215B"/>
    <w:rsid w:val="006121A1"/>
    <w:rsid w:val="006153A0"/>
    <w:rsid w:val="00615D21"/>
    <w:rsid w:val="00620380"/>
    <w:rsid w:val="00623758"/>
    <w:rsid w:val="006267E9"/>
    <w:rsid w:val="0063088D"/>
    <w:rsid w:val="00631989"/>
    <w:rsid w:val="00632297"/>
    <w:rsid w:val="0063272A"/>
    <w:rsid w:val="00634902"/>
    <w:rsid w:val="006426E9"/>
    <w:rsid w:val="006449E0"/>
    <w:rsid w:val="00644EB9"/>
    <w:rsid w:val="00646101"/>
    <w:rsid w:val="006509FB"/>
    <w:rsid w:val="00656640"/>
    <w:rsid w:val="00656CF7"/>
    <w:rsid w:val="006615D0"/>
    <w:rsid w:val="00662048"/>
    <w:rsid w:val="0066437B"/>
    <w:rsid w:val="006658C2"/>
    <w:rsid w:val="00670E32"/>
    <w:rsid w:val="00672035"/>
    <w:rsid w:val="006727EA"/>
    <w:rsid w:val="00676623"/>
    <w:rsid w:val="0067738E"/>
    <w:rsid w:val="00682673"/>
    <w:rsid w:val="0068623A"/>
    <w:rsid w:val="00686651"/>
    <w:rsid w:val="00687158"/>
    <w:rsid w:val="006906EB"/>
    <w:rsid w:val="00692A44"/>
    <w:rsid w:val="00695363"/>
    <w:rsid w:val="00696B3C"/>
    <w:rsid w:val="006976C6"/>
    <w:rsid w:val="006A243B"/>
    <w:rsid w:val="006B7147"/>
    <w:rsid w:val="006C0E7E"/>
    <w:rsid w:val="006C191F"/>
    <w:rsid w:val="006D21DE"/>
    <w:rsid w:val="006D79B6"/>
    <w:rsid w:val="006E6444"/>
    <w:rsid w:val="006F2377"/>
    <w:rsid w:val="006F279D"/>
    <w:rsid w:val="006F27A9"/>
    <w:rsid w:val="00702EED"/>
    <w:rsid w:val="00707054"/>
    <w:rsid w:val="007109BF"/>
    <w:rsid w:val="0071195B"/>
    <w:rsid w:val="00715001"/>
    <w:rsid w:val="007154C2"/>
    <w:rsid w:val="00716C6B"/>
    <w:rsid w:val="007212BB"/>
    <w:rsid w:val="00721DC9"/>
    <w:rsid w:val="00722241"/>
    <w:rsid w:val="00722B56"/>
    <w:rsid w:val="00723518"/>
    <w:rsid w:val="00723F97"/>
    <w:rsid w:val="007249F4"/>
    <w:rsid w:val="00727EAE"/>
    <w:rsid w:val="00730A06"/>
    <w:rsid w:val="00733351"/>
    <w:rsid w:val="00735BA2"/>
    <w:rsid w:val="00735DDA"/>
    <w:rsid w:val="00740E5B"/>
    <w:rsid w:val="007419F6"/>
    <w:rsid w:val="007429CA"/>
    <w:rsid w:val="007450A2"/>
    <w:rsid w:val="0075641D"/>
    <w:rsid w:val="00765899"/>
    <w:rsid w:val="007709A4"/>
    <w:rsid w:val="00773C13"/>
    <w:rsid w:val="00774659"/>
    <w:rsid w:val="00776B39"/>
    <w:rsid w:val="007819A2"/>
    <w:rsid w:val="007831B9"/>
    <w:rsid w:val="00793FB6"/>
    <w:rsid w:val="007A24A6"/>
    <w:rsid w:val="007A2F5C"/>
    <w:rsid w:val="007A64C8"/>
    <w:rsid w:val="007A707C"/>
    <w:rsid w:val="007A7856"/>
    <w:rsid w:val="007B0A22"/>
    <w:rsid w:val="007B1A12"/>
    <w:rsid w:val="007B53BB"/>
    <w:rsid w:val="007B557A"/>
    <w:rsid w:val="007B6536"/>
    <w:rsid w:val="007B6C58"/>
    <w:rsid w:val="007C23B8"/>
    <w:rsid w:val="007C3C11"/>
    <w:rsid w:val="007C4419"/>
    <w:rsid w:val="007C4FDD"/>
    <w:rsid w:val="007C7EF0"/>
    <w:rsid w:val="007D131D"/>
    <w:rsid w:val="007D18FF"/>
    <w:rsid w:val="007D6472"/>
    <w:rsid w:val="007D7CB8"/>
    <w:rsid w:val="007E0B7E"/>
    <w:rsid w:val="007E2105"/>
    <w:rsid w:val="007E3185"/>
    <w:rsid w:val="007E47B7"/>
    <w:rsid w:val="007E7DF6"/>
    <w:rsid w:val="007E7F57"/>
    <w:rsid w:val="007F5B86"/>
    <w:rsid w:val="00803EE8"/>
    <w:rsid w:val="00804CFF"/>
    <w:rsid w:val="008050E1"/>
    <w:rsid w:val="00806096"/>
    <w:rsid w:val="00812856"/>
    <w:rsid w:val="00814CC9"/>
    <w:rsid w:val="008203C3"/>
    <w:rsid w:val="00825D01"/>
    <w:rsid w:val="00832D45"/>
    <w:rsid w:val="00834BFD"/>
    <w:rsid w:val="008353C1"/>
    <w:rsid w:val="00836AB8"/>
    <w:rsid w:val="00840ECD"/>
    <w:rsid w:val="00843878"/>
    <w:rsid w:val="00847CB9"/>
    <w:rsid w:val="00850B45"/>
    <w:rsid w:val="00850CE0"/>
    <w:rsid w:val="0085325B"/>
    <w:rsid w:val="00864AA3"/>
    <w:rsid w:val="008669C8"/>
    <w:rsid w:val="0086736A"/>
    <w:rsid w:val="00871FCC"/>
    <w:rsid w:val="00877F85"/>
    <w:rsid w:val="008803B2"/>
    <w:rsid w:val="008843D8"/>
    <w:rsid w:val="00886C66"/>
    <w:rsid w:val="00887750"/>
    <w:rsid w:val="00893BE8"/>
    <w:rsid w:val="00896384"/>
    <w:rsid w:val="00897987"/>
    <w:rsid w:val="008A12DC"/>
    <w:rsid w:val="008A552C"/>
    <w:rsid w:val="008B40E7"/>
    <w:rsid w:val="008B42F3"/>
    <w:rsid w:val="008B5F5C"/>
    <w:rsid w:val="008C6DB7"/>
    <w:rsid w:val="008D206E"/>
    <w:rsid w:val="008D2B49"/>
    <w:rsid w:val="008D3A09"/>
    <w:rsid w:val="008D3BDE"/>
    <w:rsid w:val="008D662E"/>
    <w:rsid w:val="008D6B9B"/>
    <w:rsid w:val="008E1D40"/>
    <w:rsid w:val="008E3D13"/>
    <w:rsid w:val="008E69B7"/>
    <w:rsid w:val="008F016C"/>
    <w:rsid w:val="008F0265"/>
    <w:rsid w:val="00903324"/>
    <w:rsid w:val="00903907"/>
    <w:rsid w:val="00906CC0"/>
    <w:rsid w:val="0091780B"/>
    <w:rsid w:val="0092043D"/>
    <w:rsid w:val="009235E5"/>
    <w:rsid w:val="009265FB"/>
    <w:rsid w:val="00943BCC"/>
    <w:rsid w:val="00950ED1"/>
    <w:rsid w:val="009513AE"/>
    <w:rsid w:val="009603BD"/>
    <w:rsid w:val="00961D9B"/>
    <w:rsid w:val="00962031"/>
    <w:rsid w:val="00962542"/>
    <w:rsid w:val="00962A5C"/>
    <w:rsid w:val="00967F2E"/>
    <w:rsid w:val="00970710"/>
    <w:rsid w:val="00974AAC"/>
    <w:rsid w:val="00974F81"/>
    <w:rsid w:val="0097555D"/>
    <w:rsid w:val="00975B0B"/>
    <w:rsid w:val="00975E1B"/>
    <w:rsid w:val="00984A25"/>
    <w:rsid w:val="00984BD3"/>
    <w:rsid w:val="009A423F"/>
    <w:rsid w:val="009A51A8"/>
    <w:rsid w:val="009A5361"/>
    <w:rsid w:val="009A5795"/>
    <w:rsid w:val="009B122B"/>
    <w:rsid w:val="009B6824"/>
    <w:rsid w:val="009B7076"/>
    <w:rsid w:val="009C176C"/>
    <w:rsid w:val="009C6FA9"/>
    <w:rsid w:val="009D0C3A"/>
    <w:rsid w:val="009D13A4"/>
    <w:rsid w:val="009D2E12"/>
    <w:rsid w:val="009E0265"/>
    <w:rsid w:val="009E39F9"/>
    <w:rsid w:val="009E4243"/>
    <w:rsid w:val="009E59F9"/>
    <w:rsid w:val="009E5E09"/>
    <w:rsid w:val="009E5F91"/>
    <w:rsid w:val="009E76F7"/>
    <w:rsid w:val="009F31A5"/>
    <w:rsid w:val="009F6ED8"/>
    <w:rsid w:val="00A001A3"/>
    <w:rsid w:val="00A0134C"/>
    <w:rsid w:val="00A04762"/>
    <w:rsid w:val="00A05681"/>
    <w:rsid w:val="00A07A9D"/>
    <w:rsid w:val="00A07E6A"/>
    <w:rsid w:val="00A16522"/>
    <w:rsid w:val="00A17FB6"/>
    <w:rsid w:val="00A210D9"/>
    <w:rsid w:val="00A22526"/>
    <w:rsid w:val="00A25685"/>
    <w:rsid w:val="00A26DC1"/>
    <w:rsid w:val="00A27B01"/>
    <w:rsid w:val="00A30408"/>
    <w:rsid w:val="00A309EF"/>
    <w:rsid w:val="00A30DD6"/>
    <w:rsid w:val="00A310B1"/>
    <w:rsid w:val="00A32ED4"/>
    <w:rsid w:val="00A356F7"/>
    <w:rsid w:val="00A35747"/>
    <w:rsid w:val="00A36F0D"/>
    <w:rsid w:val="00A4589E"/>
    <w:rsid w:val="00A45D3D"/>
    <w:rsid w:val="00A61388"/>
    <w:rsid w:val="00A61B61"/>
    <w:rsid w:val="00A71F75"/>
    <w:rsid w:val="00A725C3"/>
    <w:rsid w:val="00A73B5C"/>
    <w:rsid w:val="00A73D7A"/>
    <w:rsid w:val="00A7561F"/>
    <w:rsid w:val="00A758DC"/>
    <w:rsid w:val="00A76C5C"/>
    <w:rsid w:val="00A80B86"/>
    <w:rsid w:val="00A85CDC"/>
    <w:rsid w:val="00A92C0E"/>
    <w:rsid w:val="00A97AC7"/>
    <w:rsid w:val="00AA33FF"/>
    <w:rsid w:val="00AA6AA4"/>
    <w:rsid w:val="00AB050B"/>
    <w:rsid w:val="00AB067A"/>
    <w:rsid w:val="00AB0E73"/>
    <w:rsid w:val="00AB4A55"/>
    <w:rsid w:val="00AB5C24"/>
    <w:rsid w:val="00AB6C43"/>
    <w:rsid w:val="00AC1164"/>
    <w:rsid w:val="00AC19FE"/>
    <w:rsid w:val="00AC3C73"/>
    <w:rsid w:val="00AC5650"/>
    <w:rsid w:val="00AE3135"/>
    <w:rsid w:val="00AE5B0E"/>
    <w:rsid w:val="00AE63E8"/>
    <w:rsid w:val="00AF0C70"/>
    <w:rsid w:val="00B015CA"/>
    <w:rsid w:val="00B024EE"/>
    <w:rsid w:val="00B13D07"/>
    <w:rsid w:val="00B212EB"/>
    <w:rsid w:val="00B21405"/>
    <w:rsid w:val="00B21C6D"/>
    <w:rsid w:val="00B30A5B"/>
    <w:rsid w:val="00B32D57"/>
    <w:rsid w:val="00B37ED4"/>
    <w:rsid w:val="00B42B49"/>
    <w:rsid w:val="00B50AF2"/>
    <w:rsid w:val="00B52C3F"/>
    <w:rsid w:val="00B52EB7"/>
    <w:rsid w:val="00B53A54"/>
    <w:rsid w:val="00B53BF6"/>
    <w:rsid w:val="00B5429E"/>
    <w:rsid w:val="00B57CCD"/>
    <w:rsid w:val="00B63F06"/>
    <w:rsid w:val="00B665A4"/>
    <w:rsid w:val="00B70081"/>
    <w:rsid w:val="00B74802"/>
    <w:rsid w:val="00B74E4C"/>
    <w:rsid w:val="00B81116"/>
    <w:rsid w:val="00B83238"/>
    <w:rsid w:val="00B9115F"/>
    <w:rsid w:val="00B91252"/>
    <w:rsid w:val="00B91681"/>
    <w:rsid w:val="00B92BF4"/>
    <w:rsid w:val="00B94D1D"/>
    <w:rsid w:val="00B94E47"/>
    <w:rsid w:val="00BA0433"/>
    <w:rsid w:val="00BA17A6"/>
    <w:rsid w:val="00BB00C0"/>
    <w:rsid w:val="00BB47A5"/>
    <w:rsid w:val="00BB6B5C"/>
    <w:rsid w:val="00BC03AD"/>
    <w:rsid w:val="00BC2B92"/>
    <w:rsid w:val="00BC71E6"/>
    <w:rsid w:val="00BD07E9"/>
    <w:rsid w:val="00BD40F4"/>
    <w:rsid w:val="00BD6588"/>
    <w:rsid w:val="00BD6E72"/>
    <w:rsid w:val="00C014C9"/>
    <w:rsid w:val="00C04321"/>
    <w:rsid w:val="00C0642C"/>
    <w:rsid w:val="00C0743B"/>
    <w:rsid w:val="00C13DCA"/>
    <w:rsid w:val="00C20F8C"/>
    <w:rsid w:val="00C31362"/>
    <w:rsid w:val="00C326CB"/>
    <w:rsid w:val="00C33914"/>
    <w:rsid w:val="00C34DA0"/>
    <w:rsid w:val="00C34E8A"/>
    <w:rsid w:val="00C37282"/>
    <w:rsid w:val="00C41864"/>
    <w:rsid w:val="00C51FA1"/>
    <w:rsid w:val="00C52EB3"/>
    <w:rsid w:val="00C53483"/>
    <w:rsid w:val="00C55146"/>
    <w:rsid w:val="00C55FE7"/>
    <w:rsid w:val="00C64388"/>
    <w:rsid w:val="00C64B8E"/>
    <w:rsid w:val="00C65AD9"/>
    <w:rsid w:val="00C669DB"/>
    <w:rsid w:val="00C66A9E"/>
    <w:rsid w:val="00C73F2A"/>
    <w:rsid w:val="00C759E0"/>
    <w:rsid w:val="00C75A9E"/>
    <w:rsid w:val="00C76210"/>
    <w:rsid w:val="00C76F21"/>
    <w:rsid w:val="00C77079"/>
    <w:rsid w:val="00C82064"/>
    <w:rsid w:val="00C825AE"/>
    <w:rsid w:val="00C90E03"/>
    <w:rsid w:val="00C91DA0"/>
    <w:rsid w:val="00C92675"/>
    <w:rsid w:val="00C92D07"/>
    <w:rsid w:val="00C93B42"/>
    <w:rsid w:val="00C94183"/>
    <w:rsid w:val="00C94CEE"/>
    <w:rsid w:val="00CA256C"/>
    <w:rsid w:val="00CB0647"/>
    <w:rsid w:val="00CB1652"/>
    <w:rsid w:val="00CB1E21"/>
    <w:rsid w:val="00CB24EB"/>
    <w:rsid w:val="00CB2B22"/>
    <w:rsid w:val="00CB3E05"/>
    <w:rsid w:val="00CB58B9"/>
    <w:rsid w:val="00CC05A7"/>
    <w:rsid w:val="00CC53A8"/>
    <w:rsid w:val="00CD189F"/>
    <w:rsid w:val="00CD2732"/>
    <w:rsid w:val="00CD2C4C"/>
    <w:rsid w:val="00CD3051"/>
    <w:rsid w:val="00CD64D6"/>
    <w:rsid w:val="00CD6696"/>
    <w:rsid w:val="00CD6EEC"/>
    <w:rsid w:val="00CE0AEB"/>
    <w:rsid w:val="00CE63D8"/>
    <w:rsid w:val="00CE683E"/>
    <w:rsid w:val="00CF2480"/>
    <w:rsid w:val="00CF7040"/>
    <w:rsid w:val="00D05A6F"/>
    <w:rsid w:val="00D0670E"/>
    <w:rsid w:val="00D11085"/>
    <w:rsid w:val="00D1643D"/>
    <w:rsid w:val="00D17894"/>
    <w:rsid w:val="00D17D8B"/>
    <w:rsid w:val="00D20D05"/>
    <w:rsid w:val="00D2205A"/>
    <w:rsid w:val="00D2230D"/>
    <w:rsid w:val="00D2623B"/>
    <w:rsid w:val="00D31118"/>
    <w:rsid w:val="00D323D0"/>
    <w:rsid w:val="00D32B8E"/>
    <w:rsid w:val="00D3410D"/>
    <w:rsid w:val="00D369CD"/>
    <w:rsid w:val="00D43BFB"/>
    <w:rsid w:val="00D44A50"/>
    <w:rsid w:val="00D45980"/>
    <w:rsid w:val="00D46F64"/>
    <w:rsid w:val="00D505AD"/>
    <w:rsid w:val="00D533E0"/>
    <w:rsid w:val="00D5437B"/>
    <w:rsid w:val="00D545E1"/>
    <w:rsid w:val="00D564F1"/>
    <w:rsid w:val="00D61266"/>
    <w:rsid w:val="00D624B4"/>
    <w:rsid w:val="00D6450B"/>
    <w:rsid w:val="00D65885"/>
    <w:rsid w:val="00D679C4"/>
    <w:rsid w:val="00D752CE"/>
    <w:rsid w:val="00D7535F"/>
    <w:rsid w:val="00D76A57"/>
    <w:rsid w:val="00D773B5"/>
    <w:rsid w:val="00D80AB9"/>
    <w:rsid w:val="00D810CB"/>
    <w:rsid w:val="00D82CFA"/>
    <w:rsid w:val="00D87276"/>
    <w:rsid w:val="00D874AA"/>
    <w:rsid w:val="00D902F7"/>
    <w:rsid w:val="00D90415"/>
    <w:rsid w:val="00D96606"/>
    <w:rsid w:val="00D97ECC"/>
    <w:rsid w:val="00DA33DD"/>
    <w:rsid w:val="00DA446B"/>
    <w:rsid w:val="00DA448B"/>
    <w:rsid w:val="00DB2E98"/>
    <w:rsid w:val="00DC40C0"/>
    <w:rsid w:val="00DC62C1"/>
    <w:rsid w:val="00DD30A0"/>
    <w:rsid w:val="00DD3660"/>
    <w:rsid w:val="00DD4FB8"/>
    <w:rsid w:val="00DD5D95"/>
    <w:rsid w:val="00DD5EC2"/>
    <w:rsid w:val="00DD5F1D"/>
    <w:rsid w:val="00DD78FF"/>
    <w:rsid w:val="00DE117D"/>
    <w:rsid w:val="00DE56F5"/>
    <w:rsid w:val="00DF06E6"/>
    <w:rsid w:val="00DF0B6F"/>
    <w:rsid w:val="00DF6A5B"/>
    <w:rsid w:val="00E01801"/>
    <w:rsid w:val="00E0207A"/>
    <w:rsid w:val="00E03305"/>
    <w:rsid w:val="00E0474E"/>
    <w:rsid w:val="00E068C4"/>
    <w:rsid w:val="00E06B82"/>
    <w:rsid w:val="00E112DA"/>
    <w:rsid w:val="00E1237D"/>
    <w:rsid w:val="00E144F8"/>
    <w:rsid w:val="00E14570"/>
    <w:rsid w:val="00E169B5"/>
    <w:rsid w:val="00E2341C"/>
    <w:rsid w:val="00E2350E"/>
    <w:rsid w:val="00E30EA3"/>
    <w:rsid w:val="00E33CC9"/>
    <w:rsid w:val="00E43D18"/>
    <w:rsid w:val="00E4433D"/>
    <w:rsid w:val="00E457A5"/>
    <w:rsid w:val="00E46195"/>
    <w:rsid w:val="00E46749"/>
    <w:rsid w:val="00E476C6"/>
    <w:rsid w:val="00E506E6"/>
    <w:rsid w:val="00E52E69"/>
    <w:rsid w:val="00E53EFD"/>
    <w:rsid w:val="00E557E0"/>
    <w:rsid w:val="00E607A6"/>
    <w:rsid w:val="00E61942"/>
    <w:rsid w:val="00E628E4"/>
    <w:rsid w:val="00E62C53"/>
    <w:rsid w:val="00E70F60"/>
    <w:rsid w:val="00E7190F"/>
    <w:rsid w:val="00E72136"/>
    <w:rsid w:val="00E73A1B"/>
    <w:rsid w:val="00E73E3A"/>
    <w:rsid w:val="00E749EF"/>
    <w:rsid w:val="00E74AF3"/>
    <w:rsid w:val="00E75814"/>
    <w:rsid w:val="00E75DFF"/>
    <w:rsid w:val="00E76DEF"/>
    <w:rsid w:val="00E76E44"/>
    <w:rsid w:val="00E8536E"/>
    <w:rsid w:val="00E956D5"/>
    <w:rsid w:val="00E97F89"/>
    <w:rsid w:val="00EA2C56"/>
    <w:rsid w:val="00EA32F7"/>
    <w:rsid w:val="00EA66B7"/>
    <w:rsid w:val="00EA70CF"/>
    <w:rsid w:val="00EB2AF8"/>
    <w:rsid w:val="00EB2C84"/>
    <w:rsid w:val="00EB43B1"/>
    <w:rsid w:val="00EB6A93"/>
    <w:rsid w:val="00EC3F63"/>
    <w:rsid w:val="00EC76FF"/>
    <w:rsid w:val="00ED277E"/>
    <w:rsid w:val="00ED2AE8"/>
    <w:rsid w:val="00ED31E4"/>
    <w:rsid w:val="00ED6154"/>
    <w:rsid w:val="00ED75F2"/>
    <w:rsid w:val="00ED7CD0"/>
    <w:rsid w:val="00EE1FA0"/>
    <w:rsid w:val="00EF3157"/>
    <w:rsid w:val="00EF3322"/>
    <w:rsid w:val="00EF3AA4"/>
    <w:rsid w:val="00EF40CC"/>
    <w:rsid w:val="00EF7D17"/>
    <w:rsid w:val="00F0495E"/>
    <w:rsid w:val="00F0708C"/>
    <w:rsid w:val="00F071AC"/>
    <w:rsid w:val="00F10212"/>
    <w:rsid w:val="00F11151"/>
    <w:rsid w:val="00F12CBF"/>
    <w:rsid w:val="00F20E97"/>
    <w:rsid w:val="00F215F9"/>
    <w:rsid w:val="00F253B4"/>
    <w:rsid w:val="00F31925"/>
    <w:rsid w:val="00F33F69"/>
    <w:rsid w:val="00F4028B"/>
    <w:rsid w:val="00F41464"/>
    <w:rsid w:val="00F4369C"/>
    <w:rsid w:val="00F44AE4"/>
    <w:rsid w:val="00F55F58"/>
    <w:rsid w:val="00F566A6"/>
    <w:rsid w:val="00F57318"/>
    <w:rsid w:val="00F57F4D"/>
    <w:rsid w:val="00F61653"/>
    <w:rsid w:val="00F61D3C"/>
    <w:rsid w:val="00F677D4"/>
    <w:rsid w:val="00F71099"/>
    <w:rsid w:val="00F7282E"/>
    <w:rsid w:val="00F748C1"/>
    <w:rsid w:val="00F75CF5"/>
    <w:rsid w:val="00F77107"/>
    <w:rsid w:val="00F77E52"/>
    <w:rsid w:val="00F81378"/>
    <w:rsid w:val="00F856B1"/>
    <w:rsid w:val="00F9051C"/>
    <w:rsid w:val="00F91C62"/>
    <w:rsid w:val="00F92D5D"/>
    <w:rsid w:val="00F935A9"/>
    <w:rsid w:val="00F9728D"/>
    <w:rsid w:val="00F97EDC"/>
    <w:rsid w:val="00FA0033"/>
    <w:rsid w:val="00FA0105"/>
    <w:rsid w:val="00FA6C12"/>
    <w:rsid w:val="00FB2FEC"/>
    <w:rsid w:val="00FB36BB"/>
    <w:rsid w:val="00FB6E6D"/>
    <w:rsid w:val="00FC4E4F"/>
    <w:rsid w:val="00FC6780"/>
    <w:rsid w:val="00FC7913"/>
    <w:rsid w:val="00FD1055"/>
    <w:rsid w:val="00FD1BA7"/>
    <w:rsid w:val="00FD5A4B"/>
    <w:rsid w:val="00FE1E9A"/>
    <w:rsid w:val="00FE58C5"/>
    <w:rsid w:val="00FE7FF5"/>
    <w:rsid w:val="00FF09EE"/>
    <w:rsid w:val="00FF1B7C"/>
    <w:rsid w:val="00FF7F57"/>
    <w:rsid w:val="015231F5"/>
    <w:rsid w:val="049F6197"/>
    <w:rsid w:val="04AA5F56"/>
    <w:rsid w:val="05C6299A"/>
    <w:rsid w:val="087751ED"/>
    <w:rsid w:val="09AC329A"/>
    <w:rsid w:val="0C841CAC"/>
    <w:rsid w:val="0CEA6B65"/>
    <w:rsid w:val="0FF0431B"/>
    <w:rsid w:val="10100090"/>
    <w:rsid w:val="102A48CD"/>
    <w:rsid w:val="118C75A5"/>
    <w:rsid w:val="12B07025"/>
    <w:rsid w:val="136718E2"/>
    <w:rsid w:val="16580797"/>
    <w:rsid w:val="17691D73"/>
    <w:rsid w:val="1AF92292"/>
    <w:rsid w:val="1BAB55E6"/>
    <w:rsid w:val="1BB71D56"/>
    <w:rsid w:val="1CB777EB"/>
    <w:rsid w:val="1DC438B0"/>
    <w:rsid w:val="243A390D"/>
    <w:rsid w:val="244F2423"/>
    <w:rsid w:val="27C25663"/>
    <w:rsid w:val="28C30C19"/>
    <w:rsid w:val="28F70D1B"/>
    <w:rsid w:val="2A50045F"/>
    <w:rsid w:val="2B164AAB"/>
    <w:rsid w:val="30B718BC"/>
    <w:rsid w:val="3123690B"/>
    <w:rsid w:val="313129D3"/>
    <w:rsid w:val="345A4CF5"/>
    <w:rsid w:val="3488619A"/>
    <w:rsid w:val="35140B91"/>
    <w:rsid w:val="35C05D58"/>
    <w:rsid w:val="38111672"/>
    <w:rsid w:val="39A55C0E"/>
    <w:rsid w:val="3D575DA9"/>
    <w:rsid w:val="3E0C2E75"/>
    <w:rsid w:val="3FA0784D"/>
    <w:rsid w:val="40C57F26"/>
    <w:rsid w:val="436B14D3"/>
    <w:rsid w:val="4475045F"/>
    <w:rsid w:val="44C46A3D"/>
    <w:rsid w:val="44F308CF"/>
    <w:rsid w:val="481E40F2"/>
    <w:rsid w:val="48837590"/>
    <w:rsid w:val="4AB109DD"/>
    <w:rsid w:val="4B126693"/>
    <w:rsid w:val="4BA872EB"/>
    <w:rsid w:val="4BFA6811"/>
    <w:rsid w:val="4D1052A0"/>
    <w:rsid w:val="4D30523A"/>
    <w:rsid w:val="4EBD2AA2"/>
    <w:rsid w:val="4ED106FA"/>
    <w:rsid w:val="50A028A9"/>
    <w:rsid w:val="51A57089"/>
    <w:rsid w:val="54C26198"/>
    <w:rsid w:val="568B50D5"/>
    <w:rsid w:val="57985475"/>
    <w:rsid w:val="585D505B"/>
    <w:rsid w:val="590C6C14"/>
    <w:rsid w:val="5A257C61"/>
    <w:rsid w:val="5C16569B"/>
    <w:rsid w:val="61685464"/>
    <w:rsid w:val="645B70F5"/>
    <w:rsid w:val="69F87937"/>
    <w:rsid w:val="6B125629"/>
    <w:rsid w:val="6C0F1E0E"/>
    <w:rsid w:val="6E333361"/>
    <w:rsid w:val="72112033"/>
    <w:rsid w:val="73787CED"/>
    <w:rsid w:val="742378E3"/>
    <w:rsid w:val="74CC3EE0"/>
    <w:rsid w:val="76984063"/>
    <w:rsid w:val="782B0A64"/>
    <w:rsid w:val="78542A23"/>
    <w:rsid w:val="78651729"/>
    <w:rsid w:val="79705134"/>
    <w:rsid w:val="7A9306DA"/>
    <w:rsid w:val="7C844F1A"/>
    <w:rsid w:val="7CEA76D6"/>
    <w:rsid w:val="7D864B97"/>
    <w:rsid w:val="7E7B60C9"/>
  </w:rsids>
  <m:mathPr>
    <m:mathFont m:val="Cambria Math"/>
    <m:brkBin m:val="before"/>
    <m:brkBinSub m:val="--"/>
    <m:smallFrac/>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32C68"/>
  <w15:docId w15:val="{2EF3A904-0CC6-488F-A78B-B5907AD0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rFonts w:ascii="Calibri" w:eastAsia="Calibri" w:hAnsi="Calibri" w:cs="Times New Roman"/>
      <w:sz w:val="22"/>
      <w:szCs w:val="22"/>
      <w:lang w:eastAsia="en-US"/>
    </w:rPr>
  </w:style>
  <w:style w:type="paragraph" w:styleId="Ttulo1">
    <w:name w:val="heading 1"/>
    <w:basedOn w:val="Normal"/>
    <w:next w:val="Normal"/>
    <w:link w:val="Ttulo1Car"/>
    <w:uiPriority w:val="9"/>
    <w:qFormat/>
    <w:pPr>
      <w:keepNext/>
      <w:tabs>
        <w:tab w:val="left" w:pos="432"/>
      </w:tabs>
      <w:suppressAutoHyphens/>
      <w:spacing w:before="240" w:after="60" w:line="276" w:lineRule="auto"/>
      <w:ind w:left="432" w:hanging="432"/>
      <w:outlineLvl w:val="0"/>
    </w:pPr>
    <w:rPr>
      <w:rFonts w:ascii="Arial" w:eastAsia="Times New Roman" w:hAnsi="Arial"/>
      <w:b/>
      <w:bCs/>
      <w:kern w:val="1"/>
      <w:sz w:val="24"/>
      <w:szCs w:val="32"/>
      <w:lang w:val="en-US" w:eastAsia="zh-CN"/>
    </w:rPr>
  </w:style>
  <w:style w:type="paragraph" w:styleId="Ttulo2">
    <w:name w:val="heading 2"/>
    <w:basedOn w:val="Normal"/>
    <w:next w:val="Normal"/>
    <w:link w:val="Ttulo2Car"/>
    <w:qFormat/>
    <w:pPr>
      <w:keepNext/>
      <w:tabs>
        <w:tab w:val="left" w:pos="576"/>
      </w:tabs>
      <w:suppressAutoHyphens/>
      <w:spacing w:before="240" w:after="60" w:line="276" w:lineRule="auto"/>
      <w:ind w:left="576" w:hanging="576"/>
      <w:outlineLvl w:val="1"/>
    </w:pPr>
    <w:rPr>
      <w:rFonts w:ascii="Arial" w:eastAsia="Times New Roman" w:hAnsi="Arial"/>
      <w:b/>
      <w:bCs/>
      <w:iCs/>
      <w:sz w:val="24"/>
      <w:szCs w:val="28"/>
      <w:lang w:val="en-US" w:eastAsia="zh-CN"/>
    </w:rPr>
  </w:style>
  <w:style w:type="paragraph" w:styleId="Ttulo3">
    <w:name w:val="heading 3"/>
    <w:basedOn w:val="Normal"/>
    <w:next w:val="Normal"/>
    <w:link w:val="Ttulo3Car"/>
    <w:qFormat/>
    <w:pPr>
      <w:keepNext/>
      <w:numPr>
        <w:ilvl w:val="2"/>
        <w:numId w:val="1"/>
      </w:numPr>
      <w:suppressAutoHyphens/>
      <w:spacing w:before="240" w:after="60" w:line="276" w:lineRule="auto"/>
      <w:outlineLvl w:val="2"/>
    </w:pPr>
    <w:rPr>
      <w:rFonts w:ascii="Arial" w:eastAsia="Times New Roman" w:hAnsi="Arial"/>
      <w:b/>
      <w:bCs/>
      <w:sz w:val="24"/>
      <w:szCs w:val="26"/>
      <w:lang w:val="en-US" w:eastAsia="zh-CN"/>
    </w:rPr>
  </w:style>
  <w:style w:type="paragraph" w:styleId="Ttulo4">
    <w:name w:val="heading 4"/>
    <w:basedOn w:val="Normal"/>
    <w:next w:val="Normal"/>
    <w:link w:val="Ttulo4Car"/>
    <w:uiPriority w:val="9"/>
    <w:semiHidden/>
    <w:unhideWhenUsed/>
    <w:qFormat/>
    <w:rsid w:val="008D20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pPr>
      <w:spacing w:after="100"/>
      <w:ind w:left="440"/>
    </w:pPr>
  </w:style>
  <w:style w:type="paragraph" w:styleId="Descripcin">
    <w:name w:val="caption"/>
    <w:basedOn w:val="Normal"/>
    <w:next w:val="Normal"/>
    <w:qFormat/>
    <w:pPr>
      <w:suppressLineNumbers/>
      <w:suppressAutoHyphens/>
      <w:spacing w:before="120" w:after="120" w:line="276" w:lineRule="auto"/>
    </w:pPr>
    <w:rPr>
      <w:rFonts w:cs="Lohit Hindi"/>
      <w:i/>
      <w:iCs/>
      <w:sz w:val="24"/>
      <w:szCs w:val="24"/>
      <w:lang w:val="en-US" w:eastAsia="zh-CN"/>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Tabladeilustraciones">
    <w:name w:val="table of figures"/>
    <w:basedOn w:val="Normal"/>
    <w:next w:val="Normal"/>
    <w:uiPriority w:val="99"/>
    <w:unhideWhenUsed/>
    <w:pPr>
      <w:spacing w:after="0"/>
    </w:p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NormalWeb">
    <w:name w:val="Normal (Web)"/>
    <w:uiPriority w:val="99"/>
    <w:semiHidden/>
    <w:unhideWhenUsed/>
    <w:pPr>
      <w:spacing w:beforeAutospacing="1" w:after="0" w:afterAutospacing="1"/>
    </w:pPr>
    <w:rPr>
      <w:rFonts w:ascii="Times New Roman" w:eastAsia="SimSun" w:hAnsi="Times New Roman" w:cs="Times New Roman"/>
      <w:sz w:val="24"/>
      <w:szCs w:val="24"/>
      <w:lang w:val="en-US" w:eastAsia="zh-CN"/>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extoindependiente">
    <w:name w:val="Body Text"/>
    <w:basedOn w:val="Normal"/>
    <w:link w:val="TextoindependienteCar"/>
    <w:semiHidden/>
    <w:pPr>
      <w:spacing w:after="0" w:line="240" w:lineRule="auto"/>
      <w:jc w:val="both"/>
    </w:pPr>
    <w:rPr>
      <w:rFonts w:ascii="Arial" w:eastAsia="Times New Roman" w:hAnsi="Arial"/>
      <w:sz w:val="24"/>
      <w:szCs w:val="20"/>
      <w:lang w:val="en-US"/>
    </w:rPr>
  </w:style>
  <w:style w:type="character" w:styleId="Hipervnculo">
    <w:name w:val="Hyperlink"/>
    <w:basedOn w:val="Fuentedeprrafopredeter"/>
    <w:uiPriority w:val="99"/>
    <w:unhideWhenUsed/>
    <w:rPr>
      <w:color w:val="0563C1" w:themeColor="hyperlink"/>
      <w:u w:val="single"/>
    </w:rPr>
  </w:style>
  <w:style w:type="character" w:styleId="Textoennegrita">
    <w:name w:val="Strong"/>
    <w:basedOn w:val="Fuentedeprrafopredeter"/>
    <w:uiPriority w:val="22"/>
    <w:rPr>
      <w:b/>
      <w:bCs/>
    </w:rPr>
  </w:style>
  <w:style w:type="paragraph" w:customStyle="1" w:styleId="cuerpodetextobsico">
    <w:name w:val="cuerpo de texto básico"/>
    <w:basedOn w:val="Normal"/>
    <w:link w:val="cuerpodetextobsicoCar"/>
    <w:pPr>
      <w:spacing w:after="0"/>
    </w:pPr>
    <w:rPr>
      <w:rFonts w:ascii="Myriad Pro" w:hAnsi="Myriad Pro"/>
      <w:lang w:val="es-ES"/>
    </w:rPr>
  </w:style>
  <w:style w:type="character" w:customStyle="1" w:styleId="cuerpodetextobsicoCar">
    <w:name w:val="cuerpo de texto básico Car"/>
    <w:link w:val="cuerpodetextobsico"/>
    <w:qFormat/>
    <w:rPr>
      <w:rFonts w:ascii="Myriad Pro" w:hAnsi="Myriad Pro"/>
      <w:lang w:val="es-ES"/>
    </w:rPr>
  </w:style>
  <w:style w:type="paragraph" w:customStyle="1" w:styleId="Subttulonew">
    <w:name w:val="Subtítulo new"/>
    <w:basedOn w:val="Normal"/>
    <w:link w:val="SubttulonewCar"/>
    <w:pPr>
      <w:spacing w:after="0"/>
    </w:pPr>
    <w:rPr>
      <w:rFonts w:ascii="Myriad Pro" w:hAnsi="Myriad Pro"/>
      <w:b/>
      <w:color w:val="5C89C7"/>
      <w:lang w:val="es-ES"/>
    </w:rPr>
  </w:style>
  <w:style w:type="character" w:customStyle="1" w:styleId="SubttulonewCar">
    <w:name w:val="Subtítulo new Car"/>
    <w:link w:val="Subttulonew"/>
    <w:rPr>
      <w:rFonts w:ascii="Myriad Pro" w:hAnsi="Myriad Pro"/>
      <w:b/>
      <w:color w:val="5C89C7"/>
      <w:lang w:val="es-ES"/>
    </w:rPr>
  </w:style>
  <w:style w:type="paragraph" w:customStyle="1" w:styleId="Ttulooencabezado">
    <w:name w:val="Título o encabezado"/>
    <w:basedOn w:val="Normal"/>
    <w:link w:val="TtulooencabezadoCar"/>
    <w:pPr>
      <w:spacing w:after="0"/>
    </w:pPr>
    <w:rPr>
      <w:rFonts w:ascii="Myriad Pro" w:hAnsi="Myriad Pro"/>
      <w:b/>
      <w:color w:val="5C89C7"/>
      <w:sz w:val="24"/>
      <w:szCs w:val="24"/>
      <w:lang w:val="es-ES"/>
    </w:rPr>
  </w:style>
  <w:style w:type="character" w:customStyle="1" w:styleId="TtulooencabezadoCar">
    <w:name w:val="Título o encabezado Car"/>
    <w:link w:val="Ttulooencabezado"/>
    <w:rPr>
      <w:rFonts w:ascii="Myriad Pro" w:hAnsi="Myriad Pro"/>
      <w:b/>
      <w:color w:val="5C89C7"/>
      <w:sz w:val="24"/>
      <w:szCs w:val="24"/>
      <w:lang w:val="es-ES"/>
    </w:rPr>
  </w:style>
  <w:style w:type="paragraph" w:customStyle="1" w:styleId="resaltadosycitas">
    <w:name w:val="resaltados y citas"/>
    <w:basedOn w:val="Normal"/>
    <w:link w:val="resaltadosycitasCar"/>
    <w:pPr>
      <w:spacing w:after="0"/>
    </w:pPr>
    <w:rPr>
      <w:rFonts w:ascii="Myriad Pro" w:hAnsi="Myriad Pro"/>
      <w:i/>
      <w:lang w:val="es-ES"/>
    </w:rPr>
  </w:style>
  <w:style w:type="character" w:customStyle="1" w:styleId="resaltadosycitasCar">
    <w:name w:val="resaltados y citas Car"/>
    <w:link w:val="resaltadosycitas"/>
    <w:rPr>
      <w:rFonts w:ascii="Myriad Pro" w:hAnsi="Myriad Pro"/>
      <w:i/>
      <w:lang w:val="es-ES"/>
    </w:rPr>
  </w:style>
  <w:style w:type="paragraph" w:customStyle="1" w:styleId="Listas">
    <w:name w:val="Listas"/>
    <w:basedOn w:val="Prrafodelista"/>
    <w:link w:val="ListasCar"/>
    <w:pPr>
      <w:numPr>
        <w:numId w:val="2"/>
      </w:numPr>
      <w:spacing w:after="0"/>
      <w:ind w:hanging="360"/>
    </w:pPr>
    <w:rPr>
      <w:rFonts w:ascii="Myriad Pro" w:hAnsi="Myriad Pro"/>
      <w:lang w:val="es-ES"/>
    </w:rPr>
  </w:style>
  <w:style w:type="paragraph" w:styleId="Prrafodelista">
    <w:name w:val="List Paragraph"/>
    <w:basedOn w:val="Normal"/>
    <w:uiPriority w:val="34"/>
    <w:qFormat/>
    <w:pPr>
      <w:ind w:left="720"/>
      <w:contextualSpacing/>
    </w:pPr>
  </w:style>
  <w:style w:type="character" w:customStyle="1" w:styleId="ListasCar">
    <w:name w:val="Listas Car"/>
    <w:link w:val="Listas"/>
    <w:rPr>
      <w:rFonts w:ascii="Myriad Pro" w:hAnsi="Myriad Pro"/>
      <w:lang w:val="es-ES"/>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paragraph" w:customStyle="1" w:styleId="texto">
    <w:name w:val="texto"/>
    <w:basedOn w:val="Normal"/>
    <w:link w:val="textoCar"/>
    <w:qFormat/>
    <w:pPr>
      <w:spacing w:before="120" w:after="120" w:line="360" w:lineRule="auto"/>
      <w:jc w:val="right"/>
    </w:pPr>
    <w:rPr>
      <w:rFonts w:ascii="Arial" w:hAnsi="Arial"/>
      <w:sz w:val="24"/>
      <w:szCs w:val="20"/>
    </w:rPr>
  </w:style>
  <w:style w:type="paragraph" w:customStyle="1" w:styleId="resaltado">
    <w:name w:val="resaltado"/>
    <w:basedOn w:val="Normal"/>
    <w:next w:val="texto"/>
    <w:link w:val="resaltadoCar"/>
    <w:qFormat/>
    <w:pPr>
      <w:spacing w:after="0"/>
    </w:pPr>
    <w:rPr>
      <w:rFonts w:ascii="Arial" w:hAnsi="Arial"/>
      <w:color w:val="66B408"/>
      <w:sz w:val="24"/>
      <w:szCs w:val="20"/>
    </w:rPr>
  </w:style>
  <w:style w:type="character" w:customStyle="1" w:styleId="textoCar">
    <w:name w:val="texto Car"/>
    <w:link w:val="texto"/>
    <w:rPr>
      <w:rFonts w:ascii="Arial" w:hAnsi="Arial"/>
      <w:sz w:val="24"/>
      <w:lang w:val="es-MX" w:eastAsia="en-US"/>
    </w:rPr>
  </w:style>
  <w:style w:type="paragraph" w:customStyle="1" w:styleId="cita">
    <w:name w:val="cita"/>
    <w:basedOn w:val="texto"/>
    <w:next w:val="texto"/>
    <w:link w:val="citaCar"/>
    <w:qFormat/>
    <w:rPr>
      <w:i/>
    </w:rPr>
  </w:style>
  <w:style w:type="character" w:customStyle="1" w:styleId="resaltadoCar">
    <w:name w:val="resaltado Car"/>
    <w:link w:val="resaltado"/>
    <w:rPr>
      <w:rFonts w:ascii="Arial" w:hAnsi="Arial"/>
      <w:color w:val="66B408"/>
      <w:sz w:val="24"/>
      <w:lang w:val="es-MX" w:eastAsia="en-US"/>
    </w:rPr>
  </w:style>
  <w:style w:type="character" w:customStyle="1" w:styleId="citaCar">
    <w:name w:val="cita Car"/>
    <w:link w:val="cita"/>
    <w:rPr>
      <w:rFonts w:ascii="Museo Sans 300" w:hAnsi="Museo Sans 300"/>
      <w:i/>
      <w:sz w:val="20"/>
      <w:szCs w:val="20"/>
    </w:rPr>
  </w:style>
  <w:style w:type="character" w:customStyle="1" w:styleId="TextodegloboCar">
    <w:name w:val="Texto de globo Car"/>
    <w:link w:val="Textodeglobo"/>
    <w:uiPriority w:val="99"/>
    <w:semiHidden/>
    <w:rPr>
      <w:rFonts w:ascii="Tahoma" w:hAnsi="Tahoma" w:cs="Tahoma"/>
      <w:sz w:val="16"/>
      <w:szCs w:val="16"/>
      <w:lang w:val="es-MX" w:eastAsia="en-US"/>
    </w:rPr>
  </w:style>
  <w:style w:type="paragraph" w:customStyle="1" w:styleId="TITULOTESIS">
    <w:name w:val="TITULO TESIS"/>
    <w:basedOn w:val="Normal"/>
    <w:link w:val="TITULOTESISCar"/>
    <w:qFormat/>
    <w:pPr>
      <w:spacing w:line="240" w:lineRule="auto"/>
    </w:pPr>
    <w:rPr>
      <w:rFonts w:ascii="Museo Sans 900" w:hAnsi="Museo Sans 900"/>
      <w:color w:val="212D57"/>
      <w:sz w:val="40"/>
      <w:szCs w:val="40"/>
    </w:rPr>
  </w:style>
  <w:style w:type="paragraph" w:customStyle="1" w:styleId="SUBTITULOTESIS">
    <w:name w:val="SUBTITULO TESIS"/>
    <w:basedOn w:val="Normal"/>
    <w:link w:val="SUBTITULOTESISCar"/>
    <w:qFormat/>
    <w:pPr>
      <w:spacing w:line="240" w:lineRule="auto"/>
    </w:pPr>
    <w:rPr>
      <w:rFonts w:ascii="Museo Sans 300" w:hAnsi="Museo Sans 300"/>
      <w:sz w:val="32"/>
      <w:szCs w:val="32"/>
    </w:rPr>
  </w:style>
  <w:style w:type="character" w:customStyle="1" w:styleId="TITULOTESISCar">
    <w:name w:val="TITULO TESIS Car"/>
    <w:link w:val="TITULOTESIS"/>
    <w:rPr>
      <w:rFonts w:ascii="Museo Sans 900" w:hAnsi="Museo Sans 900"/>
      <w:color w:val="212D57"/>
      <w:sz w:val="40"/>
      <w:szCs w:val="40"/>
      <w:lang w:val="es-MX" w:eastAsia="en-US"/>
    </w:rPr>
  </w:style>
  <w:style w:type="paragraph" w:customStyle="1" w:styleId="AUTORES">
    <w:name w:val="AUTORES"/>
    <w:basedOn w:val="Normal"/>
    <w:link w:val="AUTORESCar"/>
    <w:qFormat/>
    <w:pPr>
      <w:spacing w:line="240" w:lineRule="auto"/>
    </w:pPr>
    <w:rPr>
      <w:rFonts w:ascii="Museo Sans 300" w:hAnsi="Museo Sans 300"/>
      <w:color w:val="212D57"/>
      <w:sz w:val="24"/>
      <w:szCs w:val="24"/>
    </w:rPr>
  </w:style>
  <w:style w:type="character" w:customStyle="1" w:styleId="SUBTITULOTESISCar">
    <w:name w:val="SUBTITULO TESIS Car"/>
    <w:link w:val="SUBTITULOTESIS"/>
    <w:qFormat/>
    <w:rPr>
      <w:rFonts w:ascii="Museo Sans 300" w:hAnsi="Museo Sans 300"/>
      <w:sz w:val="32"/>
      <w:szCs w:val="32"/>
      <w:lang w:val="es-MX" w:eastAsia="en-US"/>
    </w:rPr>
  </w:style>
  <w:style w:type="paragraph" w:customStyle="1" w:styleId="TITULO">
    <w:name w:val="TITULO"/>
    <w:basedOn w:val="TITULOTESIS"/>
    <w:link w:val="TITULOCar"/>
    <w:qFormat/>
    <w:pPr>
      <w:spacing w:after="0" w:line="276" w:lineRule="auto"/>
    </w:pPr>
    <w:rPr>
      <w:sz w:val="36"/>
      <w:szCs w:val="36"/>
    </w:rPr>
  </w:style>
  <w:style w:type="character" w:customStyle="1" w:styleId="AUTORESCar">
    <w:name w:val="AUTORES Car"/>
    <w:link w:val="AUTORES"/>
    <w:rPr>
      <w:rFonts w:ascii="Museo Sans 300" w:hAnsi="Museo Sans 300"/>
      <w:color w:val="212D57"/>
      <w:sz w:val="24"/>
      <w:szCs w:val="24"/>
      <w:lang w:val="es-MX" w:eastAsia="en-US"/>
    </w:rPr>
  </w:style>
  <w:style w:type="paragraph" w:customStyle="1" w:styleId="textoagradecimientos">
    <w:name w:val="texto agradecimientos"/>
    <w:basedOn w:val="cita"/>
    <w:link w:val="textoagradecimientosCar"/>
    <w:qFormat/>
    <w:rPr>
      <w:sz w:val="20"/>
    </w:rPr>
  </w:style>
  <w:style w:type="character" w:customStyle="1" w:styleId="TITULOCar">
    <w:name w:val="TITULO Car"/>
    <w:link w:val="TITULO"/>
    <w:rPr>
      <w:rFonts w:ascii="Museo Sans 900" w:hAnsi="Museo Sans 900"/>
      <w:color w:val="212D57"/>
      <w:sz w:val="36"/>
      <w:szCs w:val="36"/>
      <w:lang w:val="es-MX" w:eastAsia="en-US"/>
    </w:rPr>
  </w:style>
  <w:style w:type="paragraph" w:customStyle="1" w:styleId="FECHA">
    <w:name w:val="FECHA"/>
    <w:basedOn w:val="Normal"/>
    <w:link w:val="FECHACar"/>
    <w:qFormat/>
    <w:pPr>
      <w:spacing w:after="0"/>
    </w:pPr>
    <w:rPr>
      <w:rFonts w:ascii="Museo Sans 300" w:hAnsi="Museo Sans 300"/>
      <w:color w:val="212D57"/>
      <w:sz w:val="24"/>
      <w:szCs w:val="24"/>
    </w:rPr>
  </w:style>
  <w:style w:type="character" w:customStyle="1" w:styleId="textoagradecimientosCar">
    <w:name w:val="texto agradecimientos Car"/>
    <w:link w:val="textoagradecimientos"/>
    <w:rPr>
      <w:rFonts w:ascii="Arial" w:hAnsi="Arial"/>
      <w:i/>
      <w:sz w:val="20"/>
      <w:szCs w:val="20"/>
      <w:lang w:val="es-MX" w:eastAsia="en-US"/>
    </w:rPr>
  </w:style>
  <w:style w:type="paragraph" w:customStyle="1" w:styleId="FACULTAD">
    <w:name w:val="FACULTAD"/>
    <w:basedOn w:val="Normal"/>
    <w:link w:val="FACULTADCar"/>
    <w:qFormat/>
    <w:pPr>
      <w:spacing w:after="0"/>
    </w:pPr>
    <w:rPr>
      <w:rFonts w:ascii="Museo Sans 900" w:hAnsi="Museo Sans 900"/>
      <w:color w:val="212D57"/>
      <w:sz w:val="24"/>
      <w:szCs w:val="24"/>
    </w:rPr>
  </w:style>
  <w:style w:type="character" w:customStyle="1" w:styleId="FECHACar">
    <w:name w:val="FECHA Car"/>
    <w:link w:val="FECHA"/>
    <w:rPr>
      <w:rFonts w:ascii="Museo Sans 300" w:hAnsi="Museo Sans 300"/>
      <w:color w:val="212D57"/>
      <w:sz w:val="24"/>
      <w:szCs w:val="24"/>
      <w:lang w:val="es-MX" w:eastAsia="en-US"/>
    </w:rPr>
  </w:style>
  <w:style w:type="paragraph" w:customStyle="1" w:styleId="DEPARTAMENTO">
    <w:name w:val="DEPARTAMENTO"/>
    <w:basedOn w:val="Normal"/>
    <w:link w:val="DEPARTAMENTOCar"/>
    <w:qFormat/>
    <w:pPr>
      <w:spacing w:after="0"/>
    </w:pPr>
    <w:rPr>
      <w:rFonts w:ascii="Museo Sans 300" w:hAnsi="Museo Sans 300"/>
      <w:color w:val="212D57"/>
      <w:sz w:val="24"/>
      <w:szCs w:val="24"/>
    </w:rPr>
  </w:style>
  <w:style w:type="character" w:customStyle="1" w:styleId="FACULTADCar">
    <w:name w:val="FACULTAD Car"/>
    <w:link w:val="FACULTAD"/>
    <w:rPr>
      <w:rFonts w:ascii="Museo Sans 900" w:hAnsi="Museo Sans 900"/>
      <w:color w:val="212D57"/>
      <w:sz w:val="24"/>
      <w:szCs w:val="24"/>
      <w:lang w:val="es-MX" w:eastAsia="en-US"/>
    </w:rPr>
  </w:style>
  <w:style w:type="character" w:customStyle="1" w:styleId="DEPARTAMENTOCar">
    <w:name w:val="DEPARTAMENTO Car"/>
    <w:link w:val="DEPARTAMENTO"/>
    <w:rPr>
      <w:rFonts w:ascii="Museo Sans 300" w:hAnsi="Museo Sans 300"/>
      <w:color w:val="212D57"/>
      <w:sz w:val="24"/>
      <w:szCs w:val="24"/>
      <w:lang w:val="es-MX" w:eastAsia="en-US"/>
    </w:rPr>
  </w:style>
  <w:style w:type="character" w:customStyle="1" w:styleId="Ttulo1Car">
    <w:name w:val="Título 1 Car"/>
    <w:basedOn w:val="Fuentedeprrafopredeter"/>
    <w:link w:val="Ttulo1"/>
    <w:uiPriority w:val="9"/>
    <w:rPr>
      <w:rFonts w:ascii="Arial" w:eastAsia="Times New Roman" w:hAnsi="Arial"/>
      <w:b/>
      <w:bCs/>
      <w:kern w:val="1"/>
      <w:sz w:val="24"/>
      <w:szCs w:val="32"/>
      <w:lang w:val="en-US" w:eastAsia="zh-CN"/>
    </w:rPr>
  </w:style>
  <w:style w:type="character" w:customStyle="1" w:styleId="Ttulo2Car">
    <w:name w:val="Título 2 Car"/>
    <w:basedOn w:val="Fuentedeprrafopredeter"/>
    <w:link w:val="Ttulo2"/>
    <w:rPr>
      <w:rFonts w:ascii="Arial" w:eastAsia="Times New Roman" w:hAnsi="Arial"/>
      <w:b/>
      <w:bCs/>
      <w:iCs/>
      <w:sz w:val="24"/>
      <w:szCs w:val="28"/>
      <w:lang w:val="en-US" w:eastAsia="zh-CN"/>
    </w:rPr>
  </w:style>
  <w:style w:type="character" w:customStyle="1" w:styleId="Ttulo3Car">
    <w:name w:val="Título 3 Car"/>
    <w:basedOn w:val="Fuentedeprrafopredeter"/>
    <w:link w:val="Ttulo3"/>
    <w:rPr>
      <w:rFonts w:ascii="Arial" w:eastAsia="Times New Roman" w:hAnsi="Arial"/>
      <w:b/>
      <w:bCs/>
      <w:sz w:val="24"/>
      <w:szCs w:val="26"/>
      <w:lang w:val="en-US" w:eastAsia="zh-CN"/>
    </w:rPr>
  </w:style>
  <w:style w:type="character" w:customStyle="1" w:styleId="WW8Num2z3">
    <w:name w:val="WW8Num2z3"/>
    <w:rPr>
      <w:rFonts w:ascii="Symbol" w:hAnsi="Symbol" w:cs="Symbol"/>
    </w:rPr>
  </w:style>
  <w:style w:type="paragraph" w:customStyle="1" w:styleId="TtulodeTDC1">
    <w:name w:val="Título de TDC1"/>
    <w:basedOn w:val="Ttulo1"/>
    <w:next w:val="Normal"/>
    <w:uiPriority w:val="39"/>
    <w:unhideWhenUsed/>
    <w:qFormat/>
    <w:pPr>
      <w:keepLines/>
      <w:tabs>
        <w:tab w:val="clear" w:pos="432"/>
      </w:tabs>
      <w:suppressAutoHyphens w:val="0"/>
      <w:spacing w:before="480" w:after="0"/>
      <w:ind w:left="0" w:firstLine="0"/>
      <w:outlineLvl w:val="9"/>
    </w:pPr>
    <w:rPr>
      <w:rFonts w:asciiTheme="majorHAnsi" w:eastAsiaTheme="majorEastAsia" w:hAnsiTheme="majorHAnsi" w:cstheme="majorBidi"/>
      <w:color w:val="2E74B5" w:themeColor="accent1" w:themeShade="BF"/>
      <w:kern w:val="0"/>
      <w:sz w:val="28"/>
      <w:szCs w:val="28"/>
      <w:lang w:val="es-ES" w:eastAsia="en-US"/>
    </w:rPr>
  </w:style>
  <w:style w:type="paragraph" w:customStyle="1" w:styleId="Predeterminado">
    <w:name w:val="Predeterminado"/>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pPr>
    <w:rPr>
      <w:rFonts w:ascii="Lucida Sans" w:eastAsia="Arial Unicode MS" w:hAnsi="Lucida Sans" w:cs="Lucida Sans"/>
      <w:color w:val="000000"/>
      <w:sz w:val="36"/>
      <w:szCs w:val="36"/>
      <w:lang w:val="es-ES" w:eastAsia="es-ES"/>
    </w:rPr>
  </w:style>
  <w:style w:type="paragraph" w:customStyle="1" w:styleId="Estilo1UHO">
    <w:name w:val="Estilo1 UHO"/>
    <w:basedOn w:val="Ttulo1"/>
    <w:link w:val="Estilo1UHOCar"/>
    <w:qFormat/>
    <w:rPr>
      <w:color w:val="92D050"/>
      <w:lang w:val="es-ES"/>
    </w:rPr>
  </w:style>
  <w:style w:type="character" w:customStyle="1" w:styleId="Estilo1UHOCar">
    <w:name w:val="Estilo1 UHO Car"/>
    <w:basedOn w:val="Ttulo1Car"/>
    <w:link w:val="Estilo1UHO"/>
    <w:rPr>
      <w:rFonts w:ascii="Arial" w:eastAsia="Times New Roman" w:hAnsi="Arial"/>
      <w:b/>
      <w:bCs/>
      <w:color w:val="92D050"/>
      <w:kern w:val="1"/>
      <w:sz w:val="24"/>
      <w:szCs w:val="32"/>
      <w:lang w:val="es-ES" w:eastAsia="zh-CN"/>
    </w:rPr>
  </w:style>
  <w:style w:type="character" w:customStyle="1" w:styleId="TextoindependienteCar">
    <w:name w:val="Texto independiente Car"/>
    <w:basedOn w:val="Fuentedeprrafopredeter"/>
    <w:link w:val="Textoindependiente"/>
    <w:semiHidden/>
    <w:rPr>
      <w:rFonts w:ascii="Arial" w:eastAsia="Times New Roman" w:hAnsi="Arial"/>
      <w:sz w:val="24"/>
      <w:lang w:val="en-US" w:eastAsia="en-US"/>
    </w:rPr>
  </w:style>
  <w:style w:type="paragraph" w:customStyle="1" w:styleId="WPSOffice1">
    <w:name w:val="WPSOffice手动目录 1"/>
    <w:rPr>
      <w:rFonts w:ascii="Times New Roman" w:eastAsia="SimSun" w:hAnsi="Times New Roman" w:cs="Times New Roman"/>
    </w:rPr>
  </w:style>
  <w:style w:type="paragraph" w:customStyle="1" w:styleId="WPSOffice2">
    <w:name w:val="WPSOffice手动目录 2"/>
    <w:pPr>
      <w:ind w:leftChars="200" w:left="200"/>
    </w:pPr>
    <w:rPr>
      <w:rFonts w:ascii="Times New Roman" w:eastAsia="SimSun" w:hAnsi="Times New Roman" w:cs="Times New Roman"/>
    </w:rPr>
  </w:style>
  <w:style w:type="paragraph" w:customStyle="1" w:styleId="TtulodeTDC2">
    <w:name w:val="Título de TDC2"/>
    <w:basedOn w:val="Ttulo1"/>
    <w:next w:val="Normal"/>
    <w:uiPriority w:val="39"/>
    <w:unhideWhenUsed/>
    <w:qFormat/>
    <w:pPr>
      <w:keepLines/>
      <w:tabs>
        <w:tab w:val="clear" w:pos="432"/>
      </w:tabs>
      <w:suppressAutoHyphens w:val="0"/>
      <w:spacing w:after="0" w:line="259" w:lineRule="auto"/>
      <w:ind w:left="0" w:firstLine="0"/>
      <w:outlineLvl w:val="9"/>
    </w:pPr>
    <w:rPr>
      <w:rFonts w:asciiTheme="majorHAnsi" w:eastAsiaTheme="majorEastAsia" w:hAnsiTheme="majorHAnsi" w:cstheme="majorBidi"/>
      <w:b w:val="0"/>
      <w:bCs w:val="0"/>
      <w:color w:val="2E74B5" w:themeColor="accent1" w:themeShade="BF"/>
      <w:kern w:val="0"/>
      <w:sz w:val="32"/>
      <w:lang w:val="es-MX" w:eastAsia="es-MX"/>
    </w:rPr>
  </w:style>
  <w:style w:type="paragraph" w:customStyle="1" w:styleId="Bibliografa1">
    <w:name w:val="Bibliografía1"/>
    <w:basedOn w:val="Normal"/>
    <w:next w:val="Normal"/>
    <w:uiPriority w:val="37"/>
    <w:unhideWhenUsed/>
  </w:style>
  <w:style w:type="table" w:styleId="Tablaconcuadrcula">
    <w:name w:val="Table Grid"/>
    <w:basedOn w:val="Tablanormal"/>
    <w:uiPriority w:val="39"/>
    <w:rsid w:val="00297B9B"/>
    <w:pPr>
      <w:spacing w:after="0" w:line="240" w:lineRule="auto"/>
    </w:pPr>
    <w:rPr>
      <w:sz w:val="22"/>
      <w:szCs w:val="22"/>
      <w:lang w:val="es-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8D206E"/>
    <w:rPr>
      <w:rFonts w:asciiTheme="majorHAnsi" w:eastAsiaTheme="majorEastAsia" w:hAnsiTheme="majorHAnsi" w:cstheme="majorBidi"/>
      <w:i/>
      <w:iCs/>
      <w:color w:val="2E74B5" w:themeColor="accent1" w:themeShade="BF"/>
      <w:sz w:val="22"/>
      <w:szCs w:val="22"/>
      <w:lang w:eastAsia="en-US"/>
    </w:rPr>
  </w:style>
  <w:style w:type="paragraph" w:styleId="TtuloTDC">
    <w:name w:val="TOC Heading"/>
    <w:basedOn w:val="Ttulo1"/>
    <w:next w:val="Normal"/>
    <w:uiPriority w:val="39"/>
    <w:unhideWhenUsed/>
    <w:qFormat/>
    <w:rsid w:val="00832D45"/>
    <w:pPr>
      <w:keepLines/>
      <w:tabs>
        <w:tab w:val="clear" w:pos="432"/>
      </w:tabs>
      <w:suppressAutoHyphens w:val="0"/>
      <w:spacing w:after="0" w:line="259" w:lineRule="auto"/>
      <w:ind w:left="0" w:firstLine="0"/>
      <w:outlineLvl w:val="9"/>
    </w:pPr>
    <w:rPr>
      <w:rFonts w:asciiTheme="majorHAnsi" w:eastAsiaTheme="majorEastAsia" w:hAnsiTheme="majorHAnsi" w:cstheme="majorBidi"/>
      <w:b w:val="0"/>
      <w:bCs w:val="0"/>
      <w:color w:val="2E74B5" w:themeColor="accent1" w:themeShade="BF"/>
      <w:kern w:val="0"/>
      <w:sz w:val="32"/>
      <w:lang w:val="es-ES" w:eastAsia="es-ES"/>
    </w:rPr>
  </w:style>
  <w:style w:type="character" w:styleId="Mencinsinresolver">
    <w:name w:val="Unresolved Mention"/>
    <w:basedOn w:val="Fuentedeprrafopredeter"/>
    <w:uiPriority w:val="99"/>
    <w:semiHidden/>
    <w:unhideWhenUsed/>
    <w:rsid w:val="00002E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1729">
      <w:bodyDiv w:val="1"/>
      <w:marLeft w:val="0"/>
      <w:marRight w:val="0"/>
      <w:marTop w:val="0"/>
      <w:marBottom w:val="0"/>
      <w:divBdr>
        <w:top w:val="none" w:sz="0" w:space="0" w:color="auto"/>
        <w:left w:val="none" w:sz="0" w:space="0" w:color="auto"/>
        <w:bottom w:val="none" w:sz="0" w:space="0" w:color="auto"/>
        <w:right w:val="none" w:sz="0" w:space="0" w:color="auto"/>
      </w:divBdr>
    </w:div>
    <w:div w:id="59324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bank\Leydis\Maestr&#237;as\B3%20Tecnolog&#237;as%20de%20la%20informaci&#243;n\Plantilla%20uho%20para%20tesis\DOCTORADO%20TESI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CFE3605-37D3-4829-B1C2-9C12DBD3445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DOCTORADO TESIS.dotx</Template>
  <TotalTime>492</TotalTime>
  <Pages>9</Pages>
  <Words>1715</Words>
  <Characters>9437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Leydis Lamoth Borrero</dc:creator>
  <cp:lastModifiedBy>Administrador</cp:lastModifiedBy>
  <cp:revision>378</cp:revision>
  <cp:lastPrinted>2023-03-16T06:00:00Z</cp:lastPrinted>
  <dcterms:created xsi:type="dcterms:W3CDTF">2018-05-29T17:45:00Z</dcterms:created>
  <dcterms:modified xsi:type="dcterms:W3CDTF">2024-03-15T20:03:00Z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3082-10.2.0.7480</vt:lpwstr>
  </property>
</Properties>
</file>